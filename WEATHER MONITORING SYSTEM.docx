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3F5" w:rsidRDefault="006D03F5" w:rsidP="006D03F5">
      <w:pPr>
        <w:pStyle w:val="Heading1"/>
        <w:jc w:val="center"/>
      </w:pPr>
      <w:r>
        <w:t>WEATHER MONITORING SYSTEM</w:t>
      </w:r>
    </w:p>
    <w:p w:rsidR="006D03F5" w:rsidRDefault="006D03F5" w:rsidP="006D03F5">
      <w:pPr>
        <w:spacing w:after="0" w:line="259" w:lineRule="auto"/>
        <w:jc w:val="center"/>
      </w:pPr>
      <w:r>
        <w:t xml:space="preserve">AL AMIN SOHAG, </w:t>
      </w:r>
    </w:p>
    <w:p w:rsidR="006D03F5" w:rsidRDefault="006D03F5" w:rsidP="006D03F5">
      <w:pPr>
        <w:spacing w:after="0" w:line="259" w:lineRule="auto"/>
        <w:jc w:val="center"/>
      </w:pPr>
      <w:r>
        <w:t xml:space="preserve">1510708642 </w:t>
      </w:r>
    </w:p>
    <w:p w:rsidR="006D03F5" w:rsidRDefault="006D03F5" w:rsidP="006D03F5">
      <w:pPr>
        <w:spacing w:after="0" w:line="259" w:lineRule="auto"/>
        <w:ind w:right="6"/>
        <w:jc w:val="center"/>
      </w:pPr>
      <w:r>
        <w:t xml:space="preserve">Department of CSE, NSU </w:t>
      </w:r>
    </w:p>
    <w:p w:rsidR="006D03F5" w:rsidRDefault="006D03F5" w:rsidP="006D03F5">
      <w:pPr>
        <w:spacing w:after="0" w:line="259" w:lineRule="auto"/>
        <w:ind w:left="0" w:right="0" w:firstLine="0"/>
        <w:jc w:val="left"/>
      </w:pPr>
      <w:r>
        <w:rPr>
          <w:rFonts w:ascii="Calibri" w:eastAsia="Calibri" w:hAnsi="Calibri" w:cs="Calibri"/>
        </w:rPr>
        <w:t xml:space="preserve"> </w:t>
      </w:r>
    </w:p>
    <w:p w:rsidR="006D03F5" w:rsidRDefault="006D03F5" w:rsidP="006D03F5">
      <w:pPr>
        <w:ind w:left="-5" w:right="0"/>
      </w:pPr>
      <w:r>
        <w:rPr>
          <w:b/>
        </w:rPr>
        <w:t>ABSTRACT</w:t>
      </w:r>
      <w:r>
        <w:rPr>
          <w:rFonts w:ascii="Calibri" w:eastAsia="Calibri" w:hAnsi="Calibri" w:cs="Calibri"/>
          <w:b/>
        </w:rPr>
        <w:t xml:space="preserve"> – </w:t>
      </w:r>
      <w:r>
        <w:t xml:space="preserve">A weather station is a facility equipped with high-tech instruments for predicting future weather phenomenon. This is also used to study the climate of that area. The measurements taken from the station include – </w:t>
      </w:r>
      <w:bookmarkStart w:id="0" w:name="_GoBack"/>
      <w:bookmarkEnd w:id="0"/>
      <w:r>
        <w:t>temperature, pressure, humidity, wind speed, precipitation. The accuracy predicted by these weather stations is not too high to predict the actual weather condition for a particular area. The error difference may be around 10% which makes a huge difference. Plus, in every city there are 2-3 weather stations only for predicting weather of an area as wide as 426km</w:t>
      </w:r>
      <w:r>
        <w:rPr>
          <w:vertAlign w:val="superscript"/>
        </w:rPr>
        <w:t>2</w:t>
      </w:r>
      <w:r>
        <w:t>. The weather stations give the prediction for the whole city and not just a particular area. Each area might have different climate since the weather depends on location. This paper formulates the mechanism to improve the accuracy.</w:t>
      </w:r>
      <w:r>
        <w:rPr>
          <w:sz w:val="24"/>
        </w:rPr>
        <w:t xml:space="preserve"> </w:t>
      </w:r>
    </w:p>
    <w:p w:rsidR="006D03F5" w:rsidRDefault="006D03F5" w:rsidP="006D03F5">
      <w:pPr>
        <w:spacing w:after="55" w:line="259" w:lineRule="auto"/>
        <w:ind w:left="0" w:right="0" w:firstLine="0"/>
        <w:jc w:val="left"/>
      </w:pPr>
      <w:r>
        <w:rPr>
          <w:sz w:val="24"/>
        </w:rPr>
        <w:t xml:space="preserve"> </w:t>
      </w:r>
    </w:p>
    <w:p w:rsidR="006D03F5" w:rsidRDefault="006D03F5" w:rsidP="006D03F5">
      <w:pPr>
        <w:ind w:left="-5" w:right="0"/>
      </w:pPr>
      <w:r>
        <w:rPr>
          <w:b/>
          <w:sz w:val="22"/>
        </w:rPr>
        <w:t>KEYWORDS</w:t>
      </w:r>
      <w:r>
        <w:rPr>
          <w:rFonts w:ascii="Calibri" w:eastAsia="Calibri" w:hAnsi="Calibri" w:cs="Calibri"/>
          <w:b/>
          <w:sz w:val="28"/>
        </w:rPr>
        <w:t xml:space="preserve"> – </w:t>
      </w:r>
      <w:r>
        <w:t>Sensors, Accuracy, Analysis, Arduino, Graph, Prediction</w:t>
      </w:r>
      <w:r>
        <w:rPr>
          <w:rFonts w:ascii="Calibri" w:eastAsia="Calibri" w:hAnsi="Calibri" w:cs="Calibri"/>
          <w:sz w:val="24"/>
        </w:rPr>
        <w:t xml:space="preserve"> </w:t>
      </w:r>
    </w:p>
    <w:p w:rsidR="006D03F5" w:rsidRDefault="006D03F5" w:rsidP="006D03F5">
      <w:pPr>
        <w:spacing w:after="0" w:line="259" w:lineRule="auto"/>
        <w:ind w:left="0" w:right="0" w:firstLine="0"/>
        <w:jc w:val="left"/>
      </w:pPr>
      <w:r>
        <w:rPr>
          <w:rFonts w:ascii="Calibri" w:eastAsia="Calibri" w:hAnsi="Calibri" w:cs="Calibri"/>
          <w:sz w:val="24"/>
        </w:rPr>
        <w:t xml:space="preserve"> </w:t>
      </w:r>
    </w:p>
    <w:p w:rsidR="006D03F5" w:rsidRDefault="006D03F5" w:rsidP="006D03F5">
      <w:pPr>
        <w:spacing w:after="0" w:line="259" w:lineRule="auto"/>
        <w:ind w:left="0" w:right="0" w:firstLine="0"/>
        <w:jc w:val="left"/>
      </w:pPr>
      <w:r>
        <w:rPr>
          <w:rFonts w:ascii="Calibri" w:eastAsia="Calibri" w:hAnsi="Calibri" w:cs="Calibri"/>
          <w:sz w:val="24"/>
        </w:rPr>
        <w:t xml:space="preserve"> </w:t>
      </w:r>
    </w:p>
    <w:p w:rsidR="006D03F5" w:rsidRDefault="006D03F5" w:rsidP="006D03F5">
      <w:pPr>
        <w:pStyle w:val="Heading2"/>
        <w:ind w:left="-5"/>
      </w:pPr>
      <w:r>
        <w:t xml:space="preserve">INTRODUCTION </w:t>
      </w:r>
    </w:p>
    <w:p w:rsidR="006D03F5" w:rsidRDefault="006D03F5" w:rsidP="006D03F5">
      <w:pPr>
        <w:spacing w:after="0" w:line="259" w:lineRule="auto"/>
        <w:ind w:left="0" w:right="0" w:firstLine="0"/>
        <w:jc w:val="left"/>
      </w:pPr>
      <w:r>
        <w:rPr>
          <w:b/>
          <w:sz w:val="28"/>
        </w:rPr>
        <w:t xml:space="preserve"> </w:t>
      </w:r>
    </w:p>
    <w:p w:rsidR="006D03F5" w:rsidRDefault="006D03F5" w:rsidP="006D03F5">
      <w:pPr>
        <w:ind w:left="-5" w:right="0"/>
      </w:pPr>
      <w:r>
        <w:t xml:space="preserve">Weather prediction is done by extensive analysis of data that is collected over a period of time. The climatic data of a particular location has various attributes like – temperature, pressure, wind, sunlight, rain. All these factors and their intermediaries contribute to the prediction of the climate under consideration. The analysis is done by the based on current data and historical data. Using various algorithms that can model the data.  </w:t>
      </w:r>
    </w:p>
    <w:p w:rsidR="006D03F5" w:rsidRDefault="006D03F5" w:rsidP="006D03F5">
      <w:pPr>
        <w:spacing w:after="0" w:line="259" w:lineRule="auto"/>
        <w:ind w:left="0" w:right="0" w:firstLine="0"/>
        <w:jc w:val="left"/>
      </w:pPr>
      <w:r>
        <w:t xml:space="preserve"> </w:t>
      </w:r>
    </w:p>
    <w:p w:rsidR="006D03F5" w:rsidRDefault="006D03F5" w:rsidP="006D03F5">
      <w:pPr>
        <w:spacing w:after="0" w:line="255" w:lineRule="auto"/>
        <w:ind w:left="0" w:right="0" w:firstLine="0"/>
        <w:jc w:val="left"/>
      </w:pPr>
      <w:r>
        <w:t xml:space="preserve">A small change in weather phenomenon can have a devastating impact on the climate of that area. These nay be due to tides, sun rays, and atmospheric pressure. All of these are inter-related. It also becomes difficult to predict future weather more than a few days ahead, since climate is continuously changing. Tomorrow’s climate may be further impacted by other meteorological phenomenon.  </w:t>
      </w:r>
    </w:p>
    <w:p w:rsidR="006D03F5" w:rsidRDefault="006D03F5" w:rsidP="006D03F5">
      <w:pPr>
        <w:spacing w:after="0" w:line="259" w:lineRule="auto"/>
        <w:ind w:left="0" w:right="0" w:firstLine="0"/>
        <w:jc w:val="left"/>
      </w:pPr>
      <w:r>
        <w:t xml:space="preserve"> </w:t>
      </w:r>
    </w:p>
    <w:p w:rsidR="006D03F5" w:rsidRDefault="006D03F5" w:rsidP="006D03F5">
      <w:pPr>
        <w:spacing w:after="28"/>
        <w:ind w:left="-5" w:right="0"/>
      </w:pPr>
      <w:r>
        <w:t xml:space="preserve">Human interaction is needed since we need to determine the correct model that needs to be built. Even if we use Artificial Intelligence or Machine Learning Algorithms for the analysis, we need to have the correct model. If model is wrong, then analysis is like a needle in a haystack. </w:t>
      </w:r>
    </w:p>
    <w:p w:rsidR="006D03F5" w:rsidRDefault="006D03F5" w:rsidP="006D03F5">
      <w:pPr>
        <w:spacing w:after="0" w:line="259" w:lineRule="auto"/>
        <w:ind w:left="0" w:right="0" w:firstLine="0"/>
        <w:jc w:val="left"/>
      </w:pPr>
      <w:r>
        <w:rPr>
          <w:sz w:val="24"/>
        </w:rPr>
        <w:t xml:space="preserve"> </w:t>
      </w:r>
    </w:p>
    <w:p w:rsidR="006D03F5" w:rsidRDefault="006D03F5" w:rsidP="006D03F5">
      <w:pPr>
        <w:spacing w:after="0" w:line="259" w:lineRule="auto"/>
        <w:ind w:left="0" w:right="0" w:firstLine="0"/>
        <w:jc w:val="left"/>
      </w:pPr>
      <w:r>
        <w:rPr>
          <w:sz w:val="24"/>
        </w:rPr>
        <w:t xml:space="preserve"> </w:t>
      </w:r>
    </w:p>
    <w:p w:rsidR="006D03F5" w:rsidRDefault="006D03F5" w:rsidP="006D03F5">
      <w:pPr>
        <w:pStyle w:val="Heading2"/>
        <w:spacing w:after="0"/>
        <w:ind w:left="-5"/>
      </w:pPr>
      <w:r>
        <w:t xml:space="preserve">LITERATURE REVIEW </w:t>
      </w:r>
    </w:p>
    <w:p w:rsidR="006D03F5" w:rsidRDefault="006D03F5" w:rsidP="006D03F5">
      <w:pPr>
        <w:spacing w:after="0" w:line="259" w:lineRule="auto"/>
        <w:ind w:left="0" w:right="0" w:firstLine="0"/>
        <w:jc w:val="left"/>
      </w:pPr>
      <w:r>
        <w:rPr>
          <w:sz w:val="24"/>
        </w:rPr>
        <w:t xml:space="preserve"> </w:t>
      </w:r>
    </w:p>
    <w:p w:rsidR="006D03F5" w:rsidRDefault="006D03F5" w:rsidP="006D03F5">
      <w:pPr>
        <w:ind w:left="-5" w:right="0"/>
      </w:pPr>
      <w:r>
        <w:t xml:space="preserve">Previous systems that existed are only on collection of climate data or transmission of these data using ZigBee or GSM or Wi-Fi or some remote mechanism. All these system, though they measure the same parameters but they lack one common thing and that is accuracy. People need accurate weather condition of the area they live in. They need to know the weather so that they can thrive and adapt according to it.  </w:t>
      </w:r>
    </w:p>
    <w:p w:rsidR="006D03F5" w:rsidRDefault="006D03F5" w:rsidP="006D03F5">
      <w:pPr>
        <w:spacing w:after="15" w:line="259" w:lineRule="auto"/>
        <w:ind w:left="0" w:right="0" w:firstLine="0"/>
        <w:jc w:val="left"/>
      </w:pPr>
      <w:r>
        <w:t xml:space="preserve"> </w:t>
      </w:r>
    </w:p>
    <w:p w:rsidR="006D03F5" w:rsidRDefault="006D03F5" w:rsidP="006D03F5">
      <w:pPr>
        <w:ind w:left="-5" w:right="0"/>
      </w:pPr>
      <w:r>
        <w:t xml:space="preserve">Other systems collect data and predict tomorrow’s weather data just like that.  No patter, no observation are made. This makes the prediction error prone. This method is applicable only to places where there are not so many weather fluctuations occurring in the area i.e. it is stable throughout. Since normal prediction would fail when the outliers are more.  </w:t>
      </w:r>
    </w:p>
    <w:p w:rsidR="006D03F5" w:rsidRDefault="006D03F5" w:rsidP="006D03F5">
      <w:pPr>
        <w:spacing w:after="0" w:line="259" w:lineRule="auto"/>
        <w:ind w:left="0" w:right="0" w:firstLine="0"/>
        <w:jc w:val="left"/>
      </w:pPr>
      <w:r>
        <w:t xml:space="preserve"> </w:t>
      </w:r>
    </w:p>
    <w:p w:rsidR="006D03F5" w:rsidRDefault="006D03F5" w:rsidP="006D03F5">
      <w:pPr>
        <w:spacing w:after="29"/>
        <w:ind w:left="-5" w:right="0"/>
      </w:pPr>
      <w:r>
        <w:t xml:space="preserve">Nowadays, weather station use heavy instruments to determine the weather of the city. These instruments cost high and their accuracy is not too much to rely on.  </w:t>
      </w:r>
    </w:p>
    <w:p w:rsidR="006D03F5" w:rsidRDefault="006D03F5" w:rsidP="006D03F5">
      <w:pPr>
        <w:spacing w:after="0" w:line="259" w:lineRule="auto"/>
        <w:ind w:left="0" w:right="0" w:firstLine="0"/>
        <w:jc w:val="left"/>
      </w:pPr>
      <w:r>
        <w:rPr>
          <w:sz w:val="24"/>
        </w:rPr>
        <w:t xml:space="preserve"> </w:t>
      </w:r>
    </w:p>
    <w:p w:rsidR="006D03F5" w:rsidRDefault="006D03F5" w:rsidP="006D03F5">
      <w:pPr>
        <w:pStyle w:val="Heading2"/>
        <w:ind w:left="-5"/>
      </w:pPr>
      <w:r>
        <w:t xml:space="preserve">PROPOSED SYSTEM </w:t>
      </w:r>
    </w:p>
    <w:p w:rsidR="006D03F5" w:rsidRDefault="006D03F5" w:rsidP="006D03F5">
      <w:pPr>
        <w:spacing w:after="0" w:line="259" w:lineRule="auto"/>
        <w:ind w:left="0" w:right="0" w:firstLine="0"/>
        <w:jc w:val="left"/>
      </w:pPr>
      <w:r>
        <w:rPr>
          <w:b/>
          <w:sz w:val="28"/>
        </w:rPr>
        <w:t xml:space="preserve"> </w:t>
      </w:r>
    </w:p>
    <w:p w:rsidR="006D03F5" w:rsidRDefault="006D03F5" w:rsidP="006D03F5">
      <w:pPr>
        <w:ind w:left="-5" w:right="0"/>
      </w:pPr>
      <w:r>
        <w:t xml:space="preserve">To improve the accuracy of the above mentioned technique, we would be making the weather stations localized. Now we cannot have the whole unit at each and every area. This would incur a lot of expenses and area. To reduce that we </w:t>
      </w:r>
      <w:r>
        <w:lastRenderedPageBreak/>
        <w:t xml:space="preserve">would build a mini weather station on top of every building there is in the city. Suppose, if there are 1 million building, there will be 1 million mini weather stations incorporated on the top just like a Tata Sky antenna is installed. This would help in collecting data from each area of the city, to be specific each building.  </w:t>
      </w:r>
    </w:p>
    <w:p w:rsidR="006D03F5" w:rsidRDefault="006D03F5" w:rsidP="006D03F5">
      <w:pPr>
        <w:spacing w:after="0" w:line="259" w:lineRule="auto"/>
        <w:ind w:left="0" w:right="0" w:firstLine="0"/>
        <w:jc w:val="left"/>
      </w:pPr>
      <w:r>
        <w:t xml:space="preserve"> </w:t>
      </w:r>
    </w:p>
    <w:p w:rsidR="006D03F5" w:rsidRDefault="006D03F5" w:rsidP="006D03F5">
      <w:pPr>
        <w:ind w:left="-5" w:right="0"/>
      </w:pPr>
      <w:r>
        <w:t xml:space="preserve"> Now, consider Location A which is surrounded by location B, C, D and E on 4 sides. Now we can have 5 possibilities of mapping Location A weather i.e. location A weather itself, </w:t>
      </w:r>
    </w:p>
    <w:p w:rsidR="006D03F5" w:rsidRDefault="006D03F5" w:rsidP="006D03F5">
      <w:pPr>
        <w:ind w:left="-5" w:right="0"/>
      </w:pPr>
      <w:r>
        <w:t xml:space="preserve">Location A and B, Location A and C, Location A and D, Location A and E.  </w:t>
      </w:r>
    </w:p>
    <w:p w:rsidR="006D03F5" w:rsidRDefault="006D03F5" w:rsidP="006D03F5">
      <w:pPr>
        <w:spacing w:after="0" w:line="259" w:lineRule="auto"/>
        <w:ind w:left="0" w:right="0" w:firstLine="0"/>
        <w:jc w:val="left"/>
      </w:pPr>
      <w:r>
        <w:t xml:space="preserve"> </w:t>
      </w:r>
    </w:p>
    <w:p w:rsidR="006D03F5" w:rsidRDefault="006D03F5" w:rsidP="006D03F5">
      <w:pPr>
        <w:ind w:left="-5" w:right="0"/>
      </w:pPr>
      <w:r>
        <w:t xml:space="preserve">All these mapping done together will help in predicting the weather of the Location A to a good accuracy point. Since, weather is dependent and contagious (sort of), learning of the locations dependency will help in resolving/predicting the weather accurately.  </w:t>
      </w:r>
    </w:p>
    <w:p w:rsidR="006D03F5" w:rsidRDefault="006D03F5" w:rsidP="006D03F5">
      <w:pPr>
        <w:spacing w:after="0" w:line="259" w:lineRule="auto"/>
        <w:ind w:left="0" w:right="0" w:firstLine="0"/>
        <w:jc w:val="left"/>
      </w:pPr>
      <w:r>
        <w:t xml:space="preserve"> </w:t>
      </w:r>
    </w:p>
    <w:p w:rsidR="006D03F5" w:rsidRDefault="006D03F5" w:rsidP="006D03F5">
      <w:pPr>
        <w:spacing w:after="27"/>
        <w:ind w:left="-5" w:right="0"/>
      </w:pPr>
      <w:r>
        <w:t xml:space="preserve"> An algorithm will be used to learn each locations weather and its neighbouring locations dependencies which will help in currently identifying the climate. Thus people of that area can make plans accordingly depending on the weather predicted by the mini stations. The equipment will be covered in a proper ventilated box, so that it is invulnerable to nature’s wrath but in return help in collecting and forecasting weather. </w:t>
      </w:r>
    </w:p>
    <w:p w:rsidR="006D03F5" w:rsidRDefault="006D03F5" w:rsidP="006D03F5">
      <w:pPr>
        <w:spacing w:after="0" w:line="259" w:lineRule="auto"/>
        <w:ind w:left="720" w:right="0" w:firstLine="0"/>
        <w:jc w:val="left"/>
      </w:pPr>
      <w:r>
        <w:rPr>
          <w:sz w:val="24"/>
        </w:rPr>
        <w:t xml:space="preserve"> </w:t>
      </w:r>
    </w:p>
    <w:p w:rsidR="006D03F5" w:rsidRDefault="006D03F5" w:rsidP="006D03F5">
      <w:pPr>
        <w:spacing w:after="0" w:line="259" w:lineRule="auto"/>
        <w:ind w:left="0" w:right="0" w:firstLine="0"/>
        <w:jc w:val="left"/>
      </w:pPr>
      <w:r>
        <w:rPr>
          <w:rFonts w:ascii="Calibri" w:eastAsia="Calibri" w:hAnsi="Calibri" w:cs="Calibri"/>
          <w:sz w:val="22"/>
        </w:rPr>
        <w:t xml:space="preserve"> </w:t>
      </w:r>
    </w:p>
    <w:p w:rsidR="006D03F5" w:rsidRDefault="006D03F5" w:rsidP="006D03F5">
      <w:pPr>
        <w:spacing w:after="12" w:line="259" w:lineRule="auto"/>
        <w:ind w:left="0" w:right="0" w:firstLine="0"/>
        <w:jc w:val="left"/>
      </w:pPr>
      <w:r>
        <w:rPr>
          <w:rFonts w:ascii="Calibri" w:eastAsia="Calibri" w:hAnsi="Calibri" w:cs="Calibri"/>
          <w:noProof/>
          <w:sz w:val="22"/>
        </w:rPr>
        <mc:AlternateContent>
          <mc:Choice Requires="wpg">
            <w:drawing>
              <wp:inline distT="0" distB="0" distL="0" distR="0" wp14:anchorId="76BB7690" wp14:editId="10C0687A">
                <wp:extent cx="5824474" cy="3893879"/>
                <wp:effectExtent l="0" t="0" r="0" b="0"/>
                <wp:docPr id="9287" name="Group 9287"/>
                <wp:cNvGraphicFramePr/>
                <a:graphic xmlns:a="http://schemas.openxmlformats.org/drawingml/2006/main">
                  <a:graphicData uri="http://schemas.microsoft.com/office/word/2010/wordprocessingGroup">
                    <wpg:wgp>
                      <wpg:cNvGrpSpPr/>
                      <wpg:grpSpPr>
                        <a:xfrm>
                          <a:off x="0" y="0"/>
                          <a:ext cx="5824474" cy="3893879"/>
                          <a:chOff x="0" y="0"/>
                          <a:chExt cx="5824474" cy="3893879"/>
                        </a:xfrm>
                      </wpg:grpSpPr>
                      <wps:wsp>
                        <wps:cNvPr id="340" name="Rectangle 340"/>
                        <wps:cNvSpPr/>
                        <wps:spPr>
                          <a:xfrm>
                            <a:off x="0" y="206883"/>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41" name="Rectangle 341"/>
                        <wps:cNvSpPr/>
                        <wps:spPr>
                          <a:xfrm>
                            <a:off x="0" y="529971"/>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42" name="Rectangle 342"/>
                        <wps:cNvSpPr/>
                        <wps:spPr>
                          <a:xfrm>
                            <a:off x="0" y="853059"/>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43" name="Rectangle 343"/>
                        <wps:cNvSpPr/>
                        <wps:spPr>
                          <a:xfrm>
                            <a:off x="0" y="1176147"/>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44" name="Rectangle 344"/>
                        <wps:cNvSpPr/>
                        <wps:spPr>
                          <a:xfrm>
                            <a:off x="0" y="1499235"/>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45" name="Rectangle 345"/>
                        <wps:cNvSpPr/>
                        <wps:spPr>
                          <a:xfrm>
                            <a:off x="0" y="1822577"/>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46" name="Rectangle 346"/>
                        <wps:cNvSpPr/>
                        <wps:spPr>
                          <a:xfrm>
                            <a:off x="0" y="2145665"/>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47" name="Rectangle 347"/>
                        <wps:cNvSpPr/>
                        <wps:spPr>
                          <a:xfrm>
                            <a:off x="0" y="2468753"/>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48" name="Rectangle 348"/>
                        <wps:cNvSpPr/>
                        <wps:spPr>
                          <a:xfrm>
                            <a:off x="0" y="2791841"/>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49" name="Rectangle 349"/>
                        <wps:cNvSpPr/>
                        <wps:spPr>
                          <a:xfrm>
                            <a:off x="0" y="3114929"/>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50" name="Rectangle 350"/>
                        <wps:cNvSpPr/>
                        <wps:spPr>
                          <a:xfrm>
                            <a:off x="0" y="3438017"/>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51" name="Rectangle 351"/>
                        <wps:cNvSpPr/>
                        <wps:spPr>
                          <a:xfrm>
                            <a:off x="0" y="3738669"/>
                            <a:ext cx="983103" cy="206429"/>
                          </a:xfrm>
                          <a:prstGeom prst="rect">
                            <a:avLst/>
                          </a:prstGeom>
                          <a:ln>
                            <a:noFill/>
                          </a:ln>
                        </wps:spPr>
                        <wps:txbx>
                          <w:txbxContent>
                            <w:p w:rsidR="006D03F5" w:rsidRDefault="006D03F5" w:rsidP="006D03F5">
                              <w:pPr>
                                <w:spacing w:after="160" w:line="259" w:lineRule="auto"/>
                                <w:ind w:left="0" w:right="0" w:firstLine="0"/>
                                <w:jc w:val="left"/>
                              </w:pPr>
                              <w:r>
                                <w:rPr>
                                  <w:b/>
                                  <w:sz w:val="22"/>
                                </w:rPr>
                                <w:t>OUTCOME</w:t>
                              </w:r>
                            </w:p>
                          </w:txbxContent>
                        </wps:txbx>
                        <wps:bodyPr horzOverflow="overflow" vert="horz" lIns="0" tIns="0" rIns="0" bIns="0" rtlCol="0">
                          <a:noAutofit/>
                        </wps:bodyPr>
                      </wps:wsp>
                      <wps:wsp>
                        <wps:cNvPr id="352" name="Rectangle 352"/>
                        <wps:cNvSpPr/>
                        <wps:spPr>
                          <a:xfrm>
                            <a:off x="737921" y="3738669"/>
                            <a:ext cx="46619" cy="206429"/>
                          </a:xfrm>
                          <a:prstGeom prst="rect">
                            <a:avLst/>
                          </a:prstGeom>
                          <a:ln>
                            <a:noFill/>
                          </a:ln>
                        </wps:spPr>
                        <wps:txbx>
                          <w:txbxContent>
                            <w:p w:rsidR="006D03F5" w:rsidRDefault="006D03F5" w:rsidP="006D03F5">
                              <w:pPr>
                                <w:spacing w:after="160" w:line="259" w:lineRule="auto"/>
                                <w:ind w:left="0" w:right="0" w:firstLine="0"/>
                                <w:jc w:val="left"/>
                              </w:pPr>
                              <w:r>
                                <w:rPr>
                                  <w:b/>
                                  <w:sz w:val="22"/>
                                </w:rPr>
                                <w:t xml:space="preserve"> </w:t>
                              </w:r>
                            </w:p>
                          </w:txbxContent>
                        </wps:txbx>
                        <wps:bodyPr horzOverflow="overflow" vert="horz" lIns="0" tIns="0" rIns="0" bIns="0" rtlCol="0">
                          <a:noAutofit/>
                        </wps:bodyPr>
                      </wps:wsp>
                      <pic:pic xmlns:pic="http://schemas.openxmlformats.org/drawingml/2006/picture">
                        <pic:nvPicPr>
                          <pic:cNvPr id="396" name="Picture 396"/>
                          <pic:cNvPicPr/>
                        </pic:nvPicPr>
                        <pic:blipFill>
                          <a:blip r:embed="rId10"/>
                          <a:stretch>
                            <a:fillRect/>
                          </a:stretch>
                        </pic:blipFill>
                        <pic:spPr>
                          <a:xfrm>
                            <a:off x="1033526" y="66675"/>
                            <a:ext cx="4790948" cy="3302000"/>
                          </a:xfrm>
                          <a:prstGeom prst="rect">
                            <a:avLst/>
                          </a:prstGeom>
                        </pic:spPr>
                      </pic:pic>
                      <pic:pic xmlns:pic="http://schemas.openxmlformats.org/drawingml/2006/picture">
                        <pic:nvPicPr>
                          <pic:cNvPr id="398" name="Picture 398"/>
                          <pic:cNvPicPr/>
                        </pic:nvPicPr>
                        <pic:blipFill>
                          <a:blip r:embed="rId11"/>
                          <a:stretch>
                            <a:fillRect/>
                          </a:stretch>
                        </pic:blipFill>
                        <pic:spPr>
                          <a:xfrm>
                            <a:off x="2898648" y="1602232"/>
                            <a:ext cx="307848" cy="187452"/>
                          </a:xfrm>
                          <a:prstGeom prst="rect">
                            <a:avLst/>
                          </a:prstGeom>
                        </pic:spPr>
                      </pic:pic>
                      <wps:wsp>
                        <wps:cNvPr id="399" name="Rectangle 399"/>
                        <wps:cNvSpPr/>
                        <wps:spPr>
                          <a:xfrm>
                            <a:off x="2990723" y="1639596"/>
                            <a:ext cx="137545" cy="241963"/>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8"/>
                                </w:rPr>
                                <w:t>A</w:t>
                              </w:r>
                            </w:p>
                          </w:txbxContent>
                        </wps:txbx>
                        <wps:bodyPr horzOverflow="overflow" vert="horz" lIns="0" tIns="0" rIns="0" bIns="0" rtlCol="0">
                          <a:noAutofit/>
                        </wps:bodyPr>
                      </wps:wsp>
                      <wps:wsp>
                        <wps:cNvPr id="400" name="Rectangle 400"/>
                        <wps:cNvSpPr/>
                        <wps:spPr>
                          <a:xfrm>
                            <a:off x="3094355" y="1639596"/>
                            <a:ext cx="53687" cy="241963"/>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8"/>
                                </w:rPr>
                                <w:t xml:space="preserve"> </w:t>
                              </w:r>
                            </w:p>
                          </w:txbxContent>
                        </wps:txbx>
                        <wps:bodyPr horzOverflow="overflow" vert="horz" lIns="0" tIns="0" rIns="0" bIns="0" rtlCol="0">
                          <a:noAutofit/>
                        </wps:bodyPr>
                      </wps:wsp>
                      <pic:pic xmlns:pic="http://schemas.openxmlformats.org/drawingml/2006/picture">
                        <pic:nvPicPr>
                          <pic:cNvPr id="402" name="Picture 402"/>
                          <pic:cNvPicPr/>
                        </pic:nvPicPr>
                        <pic:blipFill>
                          <a:blip r:embed="rId11"/>
                          <a:stretch>
                            <a:fillRect/>
                          </a:stretch>
                        </pic:blipFill>
                        <pic:spPr>
                          <a:xfrm>
                            <a:off x="3299460" y="383032"/>
                            <a:ext cx="307848" cy="187452"/>
                          </a:xfrm>
                          <a:prstGeom prst="rect">
                            <a:avLst/>
                          </a:prstGeom>
                        </pic:spPr>
                      </pic:pic>
                      <wps:wsp>
                        <wps:cNvPr id="403" name="Rectangle 403"/>
                        <wps:cNvSpPr/>
                        <wps:spPr>
                          <a:xfrm>
                            <a:off x="3391535" y="420624"/>
                            <a:ext cx="129009" cy="241550"/>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8"/>
                                </w:rPr>
                                <w:t>B</w:t>
                              </w:r>
                            </w:p>
                          </w:txbxContent>
                        </wps:txbx>
                        <wps:bodyPr horzOverflow="overflow" vert="horz" lIns="0" tIns="0" rIns="0" bIns="0" rtlCol="0">
                          <a:noAutofit/>
                        </wps:bodyPr>
                      </wps:wsp>
                      <wps:wsp>
                        <wps:cNvPr id="404" name="Rectangle 404"/>
                        <wps:cNvSpPr/>
                        <wps:spPr>
                          <a:xfrm>
                            <a:off x="3487547" y="420624"/>
                            <a:ext cx="53596" cy="241550"/>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8"/>
                                </w:rPr>
                                <w:t xml:space="preserve"> </w:t>
                              </w:r>
                            </w:p>
                          </w:txbxContent>
                        </wps:txbx>
                        <wps:bodyPr horzOverflow="overflow" vert="horz" lIns="0" tIns="0" rIns="0" bIns="0" rtlCol="0">
                          <a:noAutofit/>
                        </wps:bodyPr>
                      </wps:wsp>
                      <pic:pic xmlns:pic="http://schemas.openxmlformats.org/drawingml/2006/picture">
                        <pic:nvPicPr>
                          <pic:cNvPr id="406" name="Picture 406"/>
                          <pic:cNvPicPr/>
                        </pic:nvPicPr>
                        <pic:blipFill>
                          <a:blip r:embed="rId11"/>
                          <a:stretch>
                            <a:fillRect/>
                          </a:stretch>
                        </pic:blipFill>
                        <pic:spPr>
                          <a:xfrm>
                            <a:off x="4527804" y="2249932"/>
                            <a:ext cx="307848" cy="187452"/>
                          </a:xfrm>
                          <a:prstGeom prst="rect">
                            <a:avLst/>
                          </a:prstGeom>
                        </pic:spPr>
                      </pic:pic>
                      <wps:wsp>
                        <wps:cNvPr id="407" name="Rectangle 407"/>
                        <wps:cNvSpPr/>
                        <wps:spPr>
                          <a:xfrm>
                            <a:off x="4620133" y="2287778"/>
                            <a:ext cx="126401" cy="241550"/>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8"/>
                                </w:rPr>
                                <w:t>C</w:t>
                              </w:r>
                            </w:p>
                          </w:txbxContent>
                        </wps:txbx>
                        <wps:bodyPr horzOverflow="overflow" vert="horz" lIns="0" tIns="0" rIns="0" bIns="0" rtlCol="0">
                          <a:noAutofit/>
                        </wps:bodyPr>
                      </wps:wsp>
                      <wps:wsp>
                        <wps:cNvPr id="408" name="Rectangle 408"/>
                        <wps:cNvSpPr/>
                        <wps:spPr>
                          <a:xfrm>
                            <a:off x="4714621" y="2287778"/>
                            <a:ext cx="53596" cy="241550"/>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8"/>
                                </w:rPr>
                                <w:t xml:space="preserve"> </w:t>
                              </w:r>
                            </w:p>
                          </w:txbxContent>
                        </wps:txbx>
                        <wps:bodyPr horzOverflow="overflow" vert="horz" lIns="0" tIns="0" rIns="0" bIns="0" rtlCol="0">
                          <a:noAutofit/>
                        </wps:bodyPr>
                      </wps:wsp>
                      <pic:pic xmlns:pic="http://schemas.openxmlformats.org/drawingml/2006/picture">
                        <pic:nvPicPr>
                          <pic:cNvPr id="410" name="Picture 410"/>
                          <pic:cNvPicPr/>
                        </pic:nvPicPr>
                        <pic:blipFill>
                          <a:blip r:embed="rId11"/>
                          <a:stretch>
                            <a:fillRect/>
                          </a:stretch>
                        </pic:blipFill>
                        <pic:spPr>
                          <a:xfrm>
                            <a:off x="2136648" y="2754376"/>
                            <a:ext cx="307848" cy="187452"/>
                          </a:xfrm>
                          <a:prstGeom prst="rect">
                            <a:avLst/>
                          </a:prstGeom>
                        </pic:spPr>
                      </pic:pic>
                      <wps:wsp>
                        <wps:cNvPr id="411" name="Rectangle 411"/>
                        <wps:cNvSpPr/>
                        <wps:spPr>
                          <a:xfrm>
                            <a:off x="2228723" y="2792222"/>
                            <a:ext cx="145847" cy="241550"/>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8"/>
                                </w:rPr>
                                <w:t>D</w:t>
                              </w:r>
                            </w:p>
                          </w:txbxContent>
                        </wps:txbx>
                        <wps:bodyPr horzOverflow="overflow" vert="horz" lIns="0" tIns="0" rIns="0" bIns="0" rtlCol="0">
                          <a:noAutofit/>
                        </wps:bodyPr>
                      </wps:wsp>
                      <wps:wsp>
                        <wps:cNvPr id="412" name="Rectangle 412"/>
                        <wps:cNvSpPr/>
                        <wps:spPr>
                          <a:xfrm>
                            <a:off x="2338451" y="2792222"/>
                            <a:ext cx="53596" cy="241550"/>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8"/>
                                </w:rPr>
                                <w:t xml:space="preserve"> </w:t>
                              </w:r>
                            </w:p>
                          </w:txbxContent>
                        </wps:txbx>
                        <wps:bodyPr horzOverflow="overflow" vert="horz" lIns="0" tIns="0" rIns="0" bIns="0" rtlCol="0">
                          <a:noAutofit/>
                        </wps:bodyPr>
                      </wps:wsp>
                      <pic:pic xmlns:pic="http://schemas.openxmlformats.org/drawingml/2006/picture">
                        <pic:nvPicPr>
                          <pic:cNvPr id="414" name="Picture 414"/>
                          <pic:cNvPicPr/>
                        </pic:nvPicPr>
                        <pic:blipFill>
                          <a:blip r:embed="rId11"/>
                          <a:stretch>
                            <a:fillRect/>
                          </a:stretch>
                        </pic:blipFill>
                        <pic:spPr>
                          <a:xfrm>
                            <a:off x="1155192" y="1020064"/>
                            <a:ext cx="307848" cy="188976"/>
                          </a:xfrm>
                          <a:prstGeom prst="rect">
                            <a:avLst/>
                          </a:prstGeom>
                        </pic:spPr>
                      </pic:pic>
                      <wps:wsp>
                        <wps:cNvPr id="415" name="Rectangle 415"/>
                        <wps:cNvSpPr/>
                        <wps:spPr>
                          <a:xfrm>
                            <a:off x="1246886" y="1057656"/>
                            <a:ext cx="115729" cy="241550"/>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8"/>
                                </w:rPr>
                                <w:t>E</w:t>
                              </w:r>
                            </w:p>
                          </w:txbxContent>
                        </wps:txbx>
                        <wps:bodyPr horzOverflow="overflow" vert="horz" lIns="0" tIns="0" rIns="0" bIns="0" rtlCol="0">
                          <a:noAutofit/>
                        </wps:bodyPr>
                      </wps:wsp>
                      <wps:wsp>
                        <wps:cNvPr id="416" name="Rectangle 416"/>
                        <wps:cNvSpPr/>
                        <wps:spPr>
                          <a:xfrm>
                            <a:off x="1333754" y="1057656"/>
                            <a:ext cx="53596" cy="241550"/>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417" name="Shape 417"/>
                        <wps:cNvSpPr/>
                        <wps:spPr>
                          <a:xfrm>
                            <a:off x="1847850" y="1123950"/>
                            <a:ext cx="590550" cy="323850"/>
                          </a:xfrm>
                          <a:custGeom>
                            <a:avLst/>
                            <a:gdLst/>
                            <a:ahLst/>
                            <a:cxnLst/>
                            <a:rect l="0" t="0" r="0" b="0"/>
                            <a:pathLst>
                              <a:path w="590550" h="323850">
                                <a:moveTo>
                                  <a:pt x="0" y="0"/>
                                </a:moveTo>
                                <a:lnTo>
                                  <a:pt x="85090" y="3175"/>
                                </a:lnTo>
                                <a:lnTo>
                                  <a:pt x="69845" y="31019"/>
                                </a:lnTo>
                                <a:lnTo>
                                  <a:pt x="526766" y="281636"/>
                                </a:lnTo>
                                <a:lnTo>
                                  <a:pt x="542036" y="253746"/>
                                </a:lnTo>
                                <a:lnTo>
                                  <a:pt x="590550" y="323850"/>
                                </a:lnTo>
                                <a:lnTo>
                                  <a:pt x="505460" y="320548"/>
                                </a:lnTo>
                                <a:lnTo>
                                  <a:pt x="520704" y="292706"/>
                                </a:lnTo>
                                <a:lnTo>
                                  <a:pt x="63732" y="42183"/>
                                </a:lnTo>
                                <a:lnTo>
                                  <a:pt x="48514" y="699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 name="Shape 418"/>
                        <wps:cNvSpPr/>
                        <wps:spPr>
                          <a:xfrm>
                            <a:off x="295275" y="723900"/>
                            <a:ext cx="590550" cy="323850"/>
                          </a:xfrm>
                          <a:custGeom>
                            <a:avLst/>
                            <a:gdLst/>
                            <a:ahLst/>
                            <a:cxnLst/>
                            <a:rect l="0" t="0" r="0" b="0"/>
                            <a:pathLst>
                              <a:path w="590550" h="323850">
                                <a:moveTo>
                                  <a:pt x="0" y="0"/>
                                </a:moveTo>
                                <a:lnTo>
                                  <a:pt x="85128" y="3175"/>
                                </a:lnTo>
                                <a:lnTo>
                                  <a:pt x="69865" y="31003"/>
                                </a:lnTo>
                                <a:lnTo>
                                  <a:pt x="526754" y="281628"/>
                                </a:lnTo>
                                <a:lnTo>
                                  <a:pt x="542036" y="253746"/>
                                </a:lnTo>
                                <a:lnTo>
                                  <a:pt x="590550" y="323850"/>
                                </a:lnTo>
                                <a:lnTo>
                                  <a:pt x="505422" y="320548"/>
                                </a:lnTo>
                                <a:lnTo>
                                  <a:pt x="520687" y="292696"/>
                                </a:lnTo>
                                <a:lnTo>
                                  <a:pt x="63744" y="42163"/>
                                </a:lnTo>
                                <a:lnTo>
                                  <a:pt x="48489" y="699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 name="Shape 419"/>
                        <wps:cNvSpPr/>
                        <wps:spPr>
                          <a:xfrm>
                            <a:off x="3248025" y="723900"/>
                            <a:ext cx="257175" cy="514350"/>
                          </a:xfrm>
                          <a:custGeom>
                            <a:avLst/>
                            <a:gdLst/>
                            <a:ahLst/>
                            <a:cxnLst/>
                            <a:rect l="0" t="0" r="0" b="0"/>
                            <a:pathLst>
                              <a:path w="257175" h="514350">
                                <a:moveTo>
                                  <a:pt x="257175" y="0"/>
                                </a:moveTo>
                                <a:lnTo>
                                  <a:pt x="257175" y="85217"/>
                                </a:lnTo>
                                <a:lnTo>
                                  <a:pt x="228738" y="70972"/>
                                </a:lnTo>
                                <a:lnTo>
                                  <a:pt x="39740" y="448966"/>
                                </a:lnTo>
                                <a:lnTo>
                                  <a:pt x="68199" y="463169"/>
                                </a:lnTo>
                                <a:lnTo>
                                  <a:pt x="0" y="514350"/>
                                </a:lnTo>
                                <a:lnTo>
                                  <a:pt x="0" y="429133"/>
                                </a:lnTo>
                                <a:lnTo>
                                  <a:pt x="28410" y="443311"/>
                                </a:lnTo>
                                <a:lnTo>
                                  <a:pt x="217463" y="65324"/>
                                </a:lnTo>
                                <a:lnTo>
                                  <a:pt x="188976" y="51054"/>
                                </a:lnTo>
                                <a:lnTo>
                                  <a:pt x="2571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 name="Shape 420"/>
                        <wps:cNvSpPr/>
                        <wps:spPr>
                          <a:xfrm>
                            <a:off x="3790950" y="0"/>
                            <a:ext cx="257175" cy="514350"/>
                          </a:xfrm>
                          <a:custGeom>
                            <a:avLst/>
                            <a:gdLst/>
                            <a:ahLst/>
                            <a:cxnLst/>
                            <a:rect l="0" t="0" r="0" b="0"/>
                            <a:pathLst>
                              <a:path w="257175" h="514350">
                                <a:moveTo>
                                  <a:pt x="257175" y="0"/>
                                </a:moveTo>
                                <a:lnTo>
                                  <a:pt x="257175" y="85217"/>
                                </a:lnTo>
                                <a:lnTo>
                                  <a:pt x="228738" y="70972"/>
                                </a:lnTo>
                                <a:lnTo>
                                  <a:pt x="39740" y="448967"/>
                                </a:lnTo>
                                <a:lnTo>
                                  <a:pt x="68199" y="463169"/>
                                </a:lnTo>
                                <a:lnTo>
                                  <a:pt x="0" y="514350"/>
                                </a:lnTo>
                                <a:lnTo>
                                  <a:pt x="0" y="429134"/>
                                </a:lnTo>
                                <a:lnTo>
                                  <a:pt x="28409" y="443312"/>
                                </a:lnTo>
                                <a:lnTo>
                                  <a:pt x="217463" y="65324"/>
                                </a:lnTo>
                                <a:lnTo>
                                  <a:pt x="188976" y="51054"/>
                                </a:lnTo>
                                <a:lnTo>
                                  <a:pt x="2571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Shape 421"/>
                        <wps:cNvSpPr/>
                        <wps:spPr>
                          <a:xfrm>
                            <a:off x="2494915" y="1866900"/>
                            <a:ext cx="333375" cy="628650"/>
                          </a:xfrm>
                          <a:custGeom>
                            <a:avLst/>
                            <a:gdLst/>
                            <a:ahLst/>
                            <a:cxnLst/>
                            <a:rect l="0" t="0" r="0" b="0"/>
                            <a:pathLst>
                              <a:path w="333375" h="628650">
                                <a:moveTo>
                                  <a:pt x="333375" y="0"/>
                                </a:moveTo>
                                <a:lnTo>
                                  <a:pt x="331343" y="85217"/>
                                </a:lnTo>
                                <a:lnTo>
                                  <a:pt x="303287" y="70289"/>
                                </a:lnTo>
                                <a:lnTo>
                                  <a:pt x="41304" y="564255"/>
                                </a:lnTo>
                                <a:lnTo>
                                  <a:pt x="69342" y="579120"/>
                                </a:lnTo>
                                <a:lnTo>
                                  <a:pt x="0" y="628650"/>
                                </a:lnTo>
                                <a:lnTo>
                                  <a:pt x="2032" y="543433"/>
                                </a:lnTo>
                                <a:lnTo>
                                  <a:pt x="30110" y="558320"/>
                                </a:lnTo>
                                <a:lnTo>
                                  <a:pt x="292102" y="64338"/>
                                </a:lnTo>
                                <a:lnTo>
                                  <a:pt x="264033" y="49403"/>
                                </a:lnTo>
                                <a:lnTo>
                                  <a:pt x="3333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 name="Shape 422"/>
                        <wps:cNvSpPr/>
                        <wps:spPr>
                          <a:xfrm>
                            <a:off x="1790700" y="3019425"/>
                            <a:ext cx="257175" cy="514350"/>
                          </a:xfrm>
                          <a:custGeom>
                            <a:avLst/>
                            <a:gdLst/>
                            <a:ahLst/>
                            <a:cxnLst/>
                            <a:rect l="0" t="0" r="0" b="0"/>
                            <a:pathLst>
                              <a:path w="257175" h="514350">
                                <a:moveTo>
                                  <a:pt x="257175" y="0"/>
                                </a:moveTo>
                                <a:lnTo>
                                  <a:pt x="257175" y="85217"/>
                                </a:lnTo>
                                <a:lnTo>
                                  <a:pt x="228738" y="70972"/>
                                </a:lnTo>
                                <a:lnTo>
                                  <a:pt x="39740" y="448966"/>
                                </a:lnTo>
                                <a:lnTo>
                                  <a:pt x="68199" y="463169"/>
                                </a:lnTo>
                                <a:lnTo>
                                  <a:pt x="0" y="514350"/>
                                </a:lnTo>
                                <a:lnTo>
                                  <a:pt x="0" y="429133"/>
                                </a:lnTo>
                                <a:lnTo>
                                  <a:pt x="28409" y="443311"/>
                                </a:lnTo>
                                <a:lnTo>
                                  <a:pt x="217463" y="65324"/>
                                </a:lnTo>
                                <a:lnTo>
                                  <a:pt x="188976" y="51054"/>
                                </a:lnTo>
                                <a:lnTo>
                                  <a:pt x="2571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 name="Shape 423"/>
                        <wps:cNvSpPr/>
                        <wps:spPr>
                          <a:xfrm>
                            <a:off x="5105400" y="2790825"/>
                            <a:ext cx="590550" cy="323850"/>
                          </a:xfrm>
                          <a:custGeom>
                            <a:avLst/>
                            <a:gdLst/>
                            <a:ahLst/>
                            <a:cxnLst/>
                            <a:rect l="0" t="0" r="0" b="0"/>
                            <a:pathLst>
                              <a:path w="590550" h="323850">
                                <a:moveTo>
                                  <a:pt x="0" y="0"/>
                                </a:moveTo>
                                <a:lnTo>
                                  <a:pt x="85090" y="3175"/>
                                </a:lnTo>
                                <a:lnTo>
                                  <a:pt x="69845" y="31019"/>
                                </a:lnTo>
                                <a:lnTo>
                                  <a:pt x="526766" y="281636"/>
                                </a:lnTo>
                                <a:lnTo>
                                  <a:pt x="542036" y="253746"/>
                                </a:lnTo>
                                <a:lnTo>
                                  <a:pt x="590550" y="323850"/>
                                </a:lnTo>
                                <a:lnTo>
                                  <a:pt x="505460" y="320548"/>
                                </a:lnTo>
                                <a:lnTo>
                                  <a:pt x="520704" y="292706"/>
                                </a:lnTo>
                                <a:lnTo>
                                  <a:pt x="63732" y="42183"/>
                                </a:lnTo>
                                <a:lnTo>
                                  <a:pt x="48514" y="699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 name="Shape 424"/>
                        <wps:cNvSpPr/>
                        <wps:spPr>
                          <a:xfrm>
                            <a:off x="3609340" y="1713865"/>
                            <a:ext cx="733425" cy="390525"/>
                          </a:xfrm>
                          <a:custGeom>
                            <a:avLst/>
                            <a:gdLst/>
                            <a:ahLst/>
                            <a:cxnLst/>
                            <a:rect l="0" t="0" r="0" b="0"/>
                            <a:pathLst>
                              <a:path w="733425" h="390525">
                                <a:moveTo>
                                  <a:pt x="0" y="0"/>
                                </a:moveTo>
                                <a:lnTo>
                                  <a:pt x="85217" y="2159"/>
                                </a:lnTo>
                                <a:lnTo>
                                  <a:pt x="70279" y="30234"/>
                                </a:lnTo>
                                <a:lnTo>
                                  <a:pt x="669097" y="349106"/>
                                </a:lnTo>
                                <a:lnTo>
                                  <a:pt x="684022" y="321056"/>
                                </a:lnTo>
                                <a:lnTo>
                                  <a:pt x="733425" y="390525"/>
                                </a:lnTo>
                                <a:lnTo>
                                  <a:pt x="648208" y="388366"/>
                                </a:lnTo>
                                <a:lnTo>
                                  <a:pt x="663146" y="360291"/>
                                </a:lnTo>
                                <a:lnTo>
                                  <a:pt x="64327" y="41419"/>
                                </a:lnTo>
                                <a:lnTo>
                                  <a:pt x="49403" y="694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26" name="Picture 426"/>
                          <pic:cNvPicPr/>
                        </pic:nvPicPr>
                        <pic:blipFill>
                          <a:blip r:embed="rId12"/>
                          <a:stretch>
                            <a:fillRect/>
                          </a:stretch>
                        </pic:blipFill>
                        <pic:spPr>
                          <a:xfrm>
                            <a:off x="3880104" y="1010920"/>
                            <a:ext cx="1527048" cy="579120"/>
                          </a:xfrm>
                          <a:prstGeom prst="rect">
                            <a:avLst/>
                          </a:prstGeom>
                        </pic:spPr>
                      </pic:pic>
                      <wps:wsp>
                        <wps:cNvPr id="427" name="Rectangle 427"/>
                        <wps:cNvSpPr/>
                        <wps:spPr>
                          <a:xfrm>
                            <a:off x="3972433" y="1014451"/>
                            <a:ext cx="1167303" cy="224380"/>
                          </a:xfrm>
                          <a:prstGeom prst="rect">
                            <a:avLst/>
                          </a:prstGeom>
                          <a:ln>
                            <a:noFill/>
                          </a:ln>
                        </wps:spPr>
                        <wps:txbx>
                          <w:txbxContent>
                            <w:p w:rsidR="006D03F5" w:rsidRDefault="006D03F5" w:rsidP="006D03F5">
                              <w:pPr>
                                <w:spacing w:after="160" w:line="259" w:lineRule="auto"/>
                                <w:ind w:left="0" w:right="0" w:firstLine="0"/>
                                <w:jc w:val="left"/>
                              </w:pPr>
                              <w:r>
                                <w:rPr>
                                  <w:sz w:val="24"/>
                                </w:rPr>
                                <w:t xml:space="preserve">Weather been </w:t>
                              </w:r>
                            </w:p>
                          </w:txbxContent>
                        </wps:txbx>
                        <wps:bodyPr horzOverflow="overflow" vert="horz" lIns="0" tIns="0" rIns="0" bIns="0" rtlCol="0">
                          <a:noAutofit/>
                        </wps:bodyPr>
                      </wps:wsp>
                      <wps:wsp>
                        <wps:cNvPr id="428" name="Rectangle 428"/>
                        <wps:cNvSpPr/>
                        <wps:spPr>
                          <a:xfrm>
                            <a:off x="3972433" y="1215619"/>
                            <a:ext cx="1377495" cy="224380"/>
                          </a:xfrm>
                          <a:prstGeom prst="rect">
                            <a:avLst/>
                          </a:prstGeom>
                          <a:ln>
                            <a:noFill/>
                          </a:ln>
                        </wps:spPr>
                        <wps:txbx>
                          <w:txbxContent>
                            <w:p w:rsidR="006D03F5" w:rsidRDefault="006D03F5" w:rsidP="006D03F5">
                              <w:pPr>
                                <w:spacing w:after="160" w:line="259" w:lineRule="auto"/>
                                <w:ind w:left="0" w:right="0" w:firstLine="0"/>
                                <w:jc w:val="left"/>
                              </w:pPr>
                              <w:r>
                                <w:rPr>
                                  <w:sz w:val="24"/>
                                </w:rPr>
                                <w:t xml:space="preserve">mapped from its </w:t>
                              </w:r>
                            </w:p>
                          </w:txbxContent>
                        </wps:txbx>
                        <wps:bodyPr horzOverflow="overflow" vert="horz" lIns="0" tIns="0" rIns="0" bIns="0" rtlCol="0">
                          <a:noAutofit/>
                        </wps:bodyPr>
                      </wps:wsp>
                      <wps:wsp>
                        <wps:cNvPr id="429" name="Rectangle 429"/>
                        <wps:cNvSpPr/>
                        <wps:spPr>
                          <a:xfrm>
                            <a:off x="3972433" y="1418311"/>
                            <a:ext cx="900188" cy="224380"/>
                          </a:xfrm>
                          <a:prstGeom prst="rect">
                            <a:avLst/>
                          </a:prstGeom>
                          <a:ln>
                            <a:noFill/>
                          </a:ln>
                        </wps:spPr>
                        <wps:txbx>
                          <w:txbxContent>
                            <w:p w:rsidR="006D03F5" w:rsidRDefault="006D03F5" w:rsidP="006D03F5">
                              <w:pPr>
                                <w:spacing w:after="160" w:line="259" w:lineRule="auto"/>
                                <w:ind w:left="0" w:right="0" w:firstLine="0"/>
                                <w:jc w:val="left"/>
                              </w:pPr>
                              <w:r>
                                <w:rPr>
                                  <w:sz w:val="24"/>
                                </w:rPr>
                                <w:t>neighbours</w:t>
                              </w:r>
                            </w:p>
                          </w:txbxContent>
                        </wps:txbx>
                        <wps:bodyPr horzOverflow="overflow" vert="horz" lIns="0" tIns="0" rIns="0" bIns="0" rtlCol="0">
                          <a:noAutofit/>
                        </wps:bodyPr>
                      </wps:wsp>
                      <wps:wsp>
                        <wps:cNvPr id="430" name="Rectangle 430"/>
                        <wps:cNvSpPr/>
                        <wps:spPr>
                          <a:xfrm>
                            <a:off x="4649089" y="1418311"/>
                            <a:ext cx="50673" cy="224380"/>
                          </a:xfrm>
                          <a:prstGeom prst="rect">
                            <a:avLst/>
                          </a:prstGeom>
                          <a:ln>
                            <a:noFill/>
                          </a:ln>
                        </wps:spPr>
                        <wps:txbx>
                          <w:txbxContent>
                            <w:p w:rsidR="006D03F5" w:rsidRDefault="006D03F5" w:rsidP="006D03F5">
                              <w:pPr>
                                <w:spacing w:after="160" w:line="259" w:lineRule="auto"/>
                                <w:ind w:left="0" w:right="0" w:firstLine="0"/>
                                <w:jc w:val="left"/>
                              </w:pPr>
                              <w:r>
                                <w:rPr>
                                  <w:sz w:val="24"/>
                                </w:rPr>
                                <w:t xml:space="preserve"> </w:t>
                              </w:r>
                            </w:p>
                          </w:txbxContent>
                        </wps:txbx>
                        <wps:bodyPr horzOverflow="overflow" vert="horz" lIns="0" tIns="0" rIns="0" bIns="0" rtlCol="0">
                          <a:noAutofit/>
                        </wps:bodyPr>
                      </wps:wsp>
                    </wpg:wgp>
                  </a:graphicData>
                </a:graphic>
              </wp:inline>
            </w:drawing>
          </mc:Choice>
          <mc:Fallback>
            <w:pict>
              <v:group w14:anchorId="76BB7690" id="Group 9287" o:spid="_x0000_s1026" style="width:458.6pt;height:306.6pt;mso-position-horizontal-relative:char;mso-position-vertical-relative:line" coordsize="58244,3893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">
                <v:rect id="Rectangle 340" o:spid="_x0000_s1027" style="position:absolute;top:20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341" o:spid="_x0000_s1028" style="position:absolute;top:529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342" o:spid="_x0000_s1029" style="position:absolute;top:85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343" o:spid="_x0000_s1030" style="position:absolute;top:117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344" o:spid="_x0000_s1031" style="position:absolute;top:149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345" o:spid="_x0000_s1032" style="position:absolute;top:182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346" o:spid="_x0000_s1033" style="position:absolute;top:2145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347" o:spid="_x0000_s1034" style="position:absolute;top:2468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348" o:spid="_x0000_s1035" style="position:absolute;top:2791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349" o:spid="_x0000_s1036" style="position:absolute;top:311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350" o:spid="_x0000_s1037" style="position:absolute;top:343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351" o:spid="_x0000_s1038" style="position:absolute;top:37386;width:98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b/>
                            <w:sz w:val="22"/>
                          </w:rPr>
                          <w:t>OUTCOME</w:t>
                        </w:r>
                      </w:p>
                    </w:txbxContent>
                  </v:textbox>
                </v:rect>
                <v:rect id="Rectangle 352" o:spid="_x0000_s1039" style="position:absolute;left:7379;top:3738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b/>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6" o:spid="_x0000_s1040" type="#_x0000_t75" style="position:absolute;left:10335;top:666;width:47909;height:33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">
                  <v:imagedata r:id="rId13" o:title=""/>
                </v:shape>
                <v:shape id="Picture 398" o:spid="_x0000_s1041" type="#_x0000_t75" style="position:absolute;left:28986;top:16022;width:3078;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">
                  <v:imagedata r:id="rId14" o:title=""/>
                </v:shape>
                <v:rect id="Rectangle 399" o:spid="_x0000_s1042" style="position:absolute;left:29907;top:16395;width:1375;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8"/>
                          </w:rPr>
                          <w:t>A</w:t>
                        </w:r>
                      </w:p>
                    </w:txbxContent>
                  </v:textbox>
                </v:rect>
                <v:rect id="Rectangle 400" o:spid="_x0000_s1043" style="position:absolute;left:30943;top:16395;width:537;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8"/>
                          </w:rPr>
                          <w:t xml:space="preserve"> </w:t>
                        </w:r>
                      </w:p>
                    </w:txbxContent>
                  </v:textbox>
                </v:rect>
                <v:shape id="Picture 402" o:spid="_x0000_s1044" type="#_x0000_t75" style="position:absolute;left:32994;top:3830;width:3079;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">
                  <v:imagedata r:id="rId14" o:title=""/>
                </v:shape>
                <v:rect id="Rectangle 403" o:spid="_x0000_s1045" style="position:absolute;left:33915;top:4206;width:129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8"/>
                          </w:rPr>
                          <w:t>B</w:t>
                        </w:r>
                      </w:p>
                    </w:txbxContent>
                  </v:textbox>
                </v:rect>
                <v:rect id="Rectangle 404" o:spid="_x0000_s1046" style="position:absolute;left:34875;top:420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8"/>
                          </w:rPr>
                          <w:t xml:space="preserve"> </w:t>
                        </w:r>
                      </w:p>
                    </w:txbxContent>
                  </v:textbox>
                </v:rect>
                <v:shape id="Picture 406" o:spid="_x0000_s1047" type="#_x0000_t75" style="position:absolute;left:45278;top:22499;width:3078;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">
                  <v:imagedata r:id="rId14" o:title=""/>
                </v:shape>
                <v:rect id="Rectangle 407" o:spid="_x0000_s1048" style="position:absolute;left:46201;top:22877;width:126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8"/>
                          </w:rPr>
                          <w:t>C</w:t>
                        </w:r>
                      </w:p>
                    </w:txbxContent>
                  </v:textbox>
                </v:rect>
                <v:rect id="Rectangle 408" o:spid="_x0000_s1049" style="position:absolute;left:47146;top:2287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8"/>
                          </w:rPr>
                          <w:t xml:space="preserve"> </w:t>
                        </w:r>
                      </w:p>
                    </w:txbxContent>
                  </v:textbox>
                </v:rect>
                <v:shape id="Picture 410" o:spid="_x0000_s1050" type="#_x0000_t75" style="position:absolute;left:21366;top:27543;width:3078;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">
                  <v:imagedata r:id="rId14" o:title=""/>
                </v:shape>
                <v:rect id="Rectangle 411" o:spid="_x0000_s1051" style="position:absolute;left:22287;top:27922;width:145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8"/>
                          </w:rPr>
                          <w:t>D</w:t>
                        </w:r>
                      </w:p>
                    </w:txbxContent>
                  </v:textbox>
                </v:rect>
                <v:rect id="Rectangle 412" o:spid="_x0000_s1052" style="position:absolute;left:23384;top:2792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8"/>
                          </w:rPr>
                          <w:t xml:space="preserve"> </w:t>
                        </w:r>
                      </w:p>
                    </w:txbxContent>
                  </v:textbox>
                </v:rect>
                <v:shape id="Picture 414" o:spid="_x0000_s1053" type="#_x0000_t75" style="position:absolute;left:11551;top:10200;width:3079;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">
                  <v:imagedata r:id="rId14" o:title=""/>
                </v:shape>
                <v:rect id="Rectangle 415" o:spid="_x0000_s1054" style="position:absolute;left:12468;top:10576;width:115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8"/>
                          </w:rPr>
                          <w:t>E</w:t>
                        </w:r>
                      </w:p>
                    </w:txbxContent>
                  </v:textbox>
                </v:rect>
                <v:rect id="Rectangle 416" o:spid="_x0000_s1055" style="position:absolute;left:13337;top:10576;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8"/>
                          </w:rPr>
                          <w:t xml:space="preserve"> </w:t>
                        </w:r>
                      </w:p>
                    </w:txbxContent>
                  </v:textbox>
                </v:rect>
                <v:shape id="Shape 417" o:spid="_x0000_s1056" style="position:absolute;left:18478;top:11239;width:5906;height:3239;visibility:visible;mso-wrap-style:square;v-text-anchor:top" coordsize="5905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" path="m,l85090,3175,69845,31019,526766,281636r15270,-27890l590550,323850r-85090,-3302l520704,292706,63732,42183,48514,69977,,xe" fillcolor="black" stroked="f" strokeweight="0">
                  <v:stroke miterlimit="83231f" joinstyle="miter"/>
                  <v:path arrowok="t" textboxrect="0,0,590550,323850"/>
                </v:shape>
                <v:shape id="Shape 418" o:spid="_x0000_s1057" style="position:absolute;left:2952;top:7239;width:5906;height:3238;visibility:visible;mso-wrap-style:square;v-text-anchor:top" coordsize="5905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" path="m,l85128,3175,69865,31003,526754,281628r15282,-27882l590550,323850r-85128,-3302l520687,292696,63744,42163,48489,69977,,xe" fillcolor="black" stroked="f" strokeweight="0">
                  <v:stroke miterlimit="83231f" joinstyle="miter"/>
                  <v:path arrowok="t" textboxrect="0,0,590550,323850"/>
                </v:shape>
                <v:shape id="Shape 419" o:spid="_x0000_s1058" style="position:absolute;left:32480;top:7239;width:2572;height:5143;visibility:visible;mso-wrap-style:square;v-text-anchor:top" coordsize="25717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" path="m257175,r,85217l228738,70972,39740,448966r28459,14203l,514350,,429133r28410,14178l217463,65324,188976,51054,257175,xe" fillcolor="black" stroked="f" strokeweight="0">
                  <v:stroke miterlimit="83231f" joinstyle="miter"/>
                  <v:path arrowok="t" textboxrect="0,0,257175,514350"/>
                </v:shape>
                <v:shape id="Shape 420" o:spid="_x0000_s1059" style="position:absolute;left:37909;width:2572;height:5143;visibility:visible;mso-wrap-style:square;v-text-anchor:top" coordsize="25717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" path="m257175,r,85217l228738,70972,39740,448967r28459,14202l,514350,,429134r28409,14178l217463,65324,188976,51054,257175,xe" fillcolor="black" stroked="f" strokeweight="0">
                  <v:stroke miterlimit="83231f" joinstyle="miter"/>
                  <v:path arrowok="t" textboxrect="0,0,257175,514350"/>
                </v:shape>
                <v:shape id="Shape 421" o:spid="_x0000_s1060" style="position:absolute;left:24949;top:18669;width:3333;height:6286;visibility:visible;mso-wrap-style:square;v-text-anchor:top" coordsize="33337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" path="m333375,r-2032,85217l303287,70289,41304,564255r28038,14865l,628650,2032,543433r28078,14887l292102,64338,264033,49403,333375,xe" fillcolor="black" stroked="f" strokeweight="0">
                  <v:stroke miterlimit="83231f" joinstyle="miter"/>
                  <v:path arrowok="t" textboxrect="0,0,333375,628650"/>
                </v:shape>
                <v:shape id="Shape 422" o:spid="_x0000_s1061" style="position:absolute;left:17907;top:30194;width:2571;height:5143;visibility:visible;mso-wrap-style:square;v-text-anchor:top" coordsize="25717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" path="m257175,r,85217l228738,70972,39740,448966r28459,14203l,514350,,429133r28409,14178l217463,65324,188976,51054,257175,xe" fillcolor="black" stroked="f" strokeweight="0">
                  <v:stroke miterlimit="83231f" joinstyle="miter"/>
                  <v:path arrowok="t" textboxrect="0,0,257175,514350"/>
                </v:shape>
                <v:shape id="Shape 423" o:spid="_x0000_s1062" style="position:absolute;left:51054;top:27908;width:5905;height:3238;visibility:visible;mso-wrap-style:square;v-text-anchor:top" coordsize="5905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" path="m,l85090,3175,69845,31019,526766,281636r15270,-27890l590550,323850r-85090,-3302l520704,292706,63732,42183,48514,69977,,xe" fillcolor="black" stroked="f" strokeweight="0">
                  <v:stroke miterlimit="83231f" joinstyle="miter"/>
                  <v:path arrowok="t" textboxrect="0,0,590550,323850"/>
                </v:shape>
                <v:shape id="Shape 424" o:spid="_x0000_s1063" style="position:absolute;left:36093;top:17138;width:7334;height:3905;visibility:visible;mso-wrap-style:square;v-text-anchor:top" coordsize="7334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" path="m,l85217,2159,70279,30234,669097,349106r14925,-28050l733425,390525r-85217,-2159l663146,360291,64327,41419,49403,69469,,xe" fillcolor="black" stroked="f" strokeweight="0">
                  <v:stroke miterlimit="83231f" joinstyle="miter"/>
                  <v:path arrowok="t" textboxrect="0,0,733425,390525"/>
                </v:shape>
                <v:shape id="Picture 426" o:spid="_x0000_s1064" type="#_x0000_t75" style="position:absolute;left:38801;top:10109;width:15270;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">
                  <v:imagedata r:id="rId15" o:title=""/>
                </v:shape>
                <v:rect id="Rectangle 427" o:spid="_x0000_s1065" style="position:absolute;left:39724;top:10144;width:116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sz w:val="24"/>
                          </w:rPr>
                          <w:t xml:space="preserve">Weather been </w:t>
                        </w:r>
                      </w:p>
                    </w:txbxContent>
                  </v:textbox>
                </v:rect>
                <v:rect id="Rectangle 428" o:spid="_x0000_s1066" style="position:absolute;left:39724;top:12156;width:137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rsidR="006D03F5" w:rsidRDefault="006D03F5" w:rsidP="006D03F5">
                        <w:pPr>
                          <w:spacing w:after="160" w:line="259" w:lineRule="auto"/>
                          <w:ind w:left="0" w:right="0" w:firstLine="0"/>
                          <w:jc w:val="left"/>
                        </w:pPr>
                        <w:r>
                          <w:rPr>
                            <w:sz w:val="24"/>
                          </w:rPr>
                          <w:t xml:space="preserve">mapped from its </w:t>
                        </w:r>
                      </w:p>
                    </w:txbxContent>
                  </v:textbox>
                </v:rect>
                <v:rect id="Rectangle 429" o:spid="_x0000_s1067" style="position:absolute;left:39724;top:14183;width:900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sz w:val="24"/>
                          </w:rPr>
                          <w:t>neighbours</w:t>
                        </w:r>
                      </w:p>
                    </w:txbxContent>
                  </v:textbox>
                </v:rect>
                <v:rect id="Rectangle 430" o:spid="_x0000_s1068" style="position:absolute;left:46490;top:1418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6D03F5" w:rsidRDefault="006D03F5" w:rsidP="006D03F5">
                        <w:pPr>
                          <w:spacing w:after="160" w:line="259" w:lineRule="auto"/>
                          <w:ind w:left="0" w:right="0" w:firstLine="0"/>
                          <w:jc w:val="left"/>
                        </w:pPr>
                        <w:r>
                          <w:rPr>
                            <w:sz w:val="24"/>
                          </w:rPr>
                          <w:t xml:space="preserve"> </w:t>
                        </w:r>
                      </w:p>
                    </w:txbxContent>
                  </v:textbox>
                </v:rect>
                <w10:anchorlock/>
              </v:group>
            </w:pict>
          </mc:Fallback>
        </mc:AlternateContent>
      </w:r>
    </w:p>
    <w:p w:rsidR="006D03F5" w:rsidRDefault="006D03F5" w:rsidP="006D03F5">
      <w:pPr>
        <w:spacing w:after="0" w:line="259" w:lineRule="auto"/>
        <w:ind w:left="0" w:right="0" w:firstLine="0"/>
        <w:jc w:val="left"/>
      </w:pPr>
      <w:r>
        <w:rPr>
          <w:b/>
          <w:sz w:val="28"/>
        </w:rPr>
        <w:t xml:space="preserve"> </w:t>
      </w:r>
    </w:p>
    <w:p w:rsidR="006D03F5" w:rsidRDefault="006D03F5" w:rsidP="006D03F5">
      <w:pPr>
        <w:ind w:left="-5" w:right="0"/>
      </w:pPr>
      <w:r>
        <w:t>The expected outcome is to improve the accuracy of the weather being predicted. The error before was around 10%. This proposed mechanism should reduce the error to 2% which is a significant improvement over the previous existing one. The range of the device being installed is limited to 1 building. So the data collected would be over every m</w:t>
      </w:r>
      <w:r>
        <w:rPr>
          <w:vertAlign w:val="superscript"/>
        </w:rPr>
        <w:t>2</w:t>
      </w:r>
      <w:r>
        <w:t xml:space="preserve">. This data would be consistent and similar to the data collected by just 2-3 weather stations. The only difference would be the accuracy of the data to every decimal and forecasting of weather to the actual one. </w:t>
      </w:r>
    </w:p>
    <w:p w:rsidR="006D03F5" w:rsidRDefault="006D03F5" w:rsidP="006D03F5">
      <w:pPr>
        <w:spacing w:after="0" w:line="259" w:lineRule="auto"/>
        <w:ind w:left="0" w:right="0" w:firstLine="0"/>
        <w:jc w:val="left"/>
      </w:pPr>
      <w:r>
        <w:t xml:space="preserve"> </w:t>
      </w:r>
      <w:r>
        <w:tab/>
        <w:t xml:space="preserve">  </w:t>
      </w:r>
    </w:p>
    <w:p w:rsidR="006D03F5" w:rsidRDefault="006D03F5" w:rsidP="006D03F5">
      <w:pPr>
        <w:spacing w:after="29"/>
        <w:ind w:left="-15" w:right="0" w:firstLine="720"/>
      </w:pPr>
      <w:r>
        <w:t xml:space="preserve">The result will be displayed on the mobile app Screen of each building so that the occupants can check their local area weather. Also, these data can be collected and mapped to be displayed on their states weather report website. They can accurately check the weather of the area they want to visit, travel, etc. Therefore, the people can plan their moves accordingly i.e. at what time should they leave or visit for safe travel. </w:t>
      </w:r>
    </w:p>
    <w:p w:rsidR="006D03F5" w:rsidRDefault="006D03F5" w:rsidP="006D03F5">
      <w:pPr>
        <w:spacing w:after="0" w:line="259" w:lineRule="auto"/>
        <w:ind w:left="0" w:right="0" w:firstLine="0"/>
        <w:jc w:val="left"/>
      </w:pPr>
      <w:r>
        <w:rPr>
          <w:sz w:val="24"/>
        </w:rPr>
        <w:t xml:space="preserve"> </w:t>
      </w:r>
      <w:r>
        <w:rPr>
          <w:sz w:val="24"/>
        </w:rPr>
        <w:tab/>
        <w:t xml:space="preserve"> </w:t>
      </w:r>
    </w:p>
    <w:p w:rsidR="006D03F5" w:rsidRDefault="006D03F5" w:rsidP="006D03F5">
      <w:pPr>
        <w:spacing w:after="0" w:line="259" w:lineRule="auto"/>
        <w:ind w:left="0" w:right="12" w:firstLine="0"/>
        <w:jc w:val="right"/>
      </w:pPr>
      <w:r>
        <w:lastRenderedPageBreak/>
        <w:t xml:space="preserve">The data being collected will be transmitted to the data center via radio waves since they require no complications required </w:t>
      </w:r>
    </w:p>
    <w:p w:rsidR="006D03F5" w:rsidRDefault="006D03F5" w:rsidP="006D03F5">
      <w:pPr>
        <w:ind w:left="-5" w:right="0"/>
      </w:pPr>
      <w:r>
        <w:t>for transmission. The data can be sent via different frequency so that there is very less interference of data. It is a cheaper method of sending data.</w:t>
      </w:r>
      <w:r>
        <w:rPr>
          <w:sz w:val="24"/>
        </w:rPr>
        <w:t xml:space="preserve"> </w:t>
      </w:r>
    </w:p>
    <w:p w:rsidR="006D03F5" w:rsidRDefault="006D03F5" w:rsidP="006D03F5">
      <w:pPr>
        <w:spacing w:after="0" w:line="259" w:lineRule="auto"/>
        <w:ind w:left="0" w:right="0" w:firstLine="0"/>
        <w:jc w:val="left"/>
      </w:pPr>
      <w:r>
        <w:t xml:space="preserve"> </w:t>
      </w:r>
    </w:p>
    <w:p w:rsidR="006D03F5" w:rsidRDefault="006D03F5" w:rsidP="006D03F5">
      <w:pPr>
        <w:ind w:left="-5" w:right="0"/>
      </w:pPr>
      <w:r>
        <w:t xml:space="preserve"> The data center collects data from these 1 million houses and maps the data simultaneously to predict weather changes every hour. The data is also collected to report any anomaly that can occur in the near future (just like stock market they vary depending on the structures and clues as explained by the Elliots Wave Theory principle). Also, as said above, the data is mapped for accurate prediction.</w:t>
      </w:r>
      <w:r>
        <w:rPr>
          <w:sz w:val="24"/>
        </w:rPr>
        <w:t xml:space="preserve"> </w:t>
      </w:r>
    </w:p>
    <w:p w:rsidR="006D03F5" w:rsidRDefault="006D03F5" w:rsidP="006D03F5">
      <w:pPr>
        <w:spacing w:after="213" w:line="259" w:lineRule="auto"/>
        <w:ind w:left="0" w:right="0" w:firstLine="0"/>
        <w:jc w:val="left"/>
      </w:pPr>
      <w:r>
        <w:rPr>
          <w:rFonts w:ascii="Calibri" w:eastAsia="Calibri" w:hAnsi="Calibri" w:cs="Calibri"/>
          <w:sz w:val="22"/>
        </w:rPr>
        <w:t xml:space="preserve"> </w:t>
      </w:r>
    </w:p>
    <w:p w:rsidR="006D03F5" w:rsidRDefault="006D03F5" w:rsidP="006D03F5">
      <w:pPr>
        <w:pStyle w:val="Heading2"/>
        <w:ind w:left="-5"/>
      </w:pPr>
      <w:r>
        <w:t xml:space="preserve">COMPONENTS </w:t>
      </w:r>
    </w:p>
    <w:p w:rsidR="006D03F5" w:rsidRDefault="006D03F5" w:rsidP="006D03F5">
      <w:pPr>
        <w:spacing w:after="0" w:line="259" w:lineRule="auto"/>
        <w:ind w:left="0" w:right="0" w:firstLine="0"/>
        <w:jc w:val="left"/>
      </w:pPr>
      <w:r>
        <w:rPr>
          <w:b/>
          <w:sz w:val="28"/>
        </w:rPr>
        <w:t xml:space="preserve"> </w:t>
      </w:r>
    </w:p>
    <w:p w:rsidR="006D03F5" w:rsidRDefault="006D03F5" w:rsidP="006D03F5">
      <w:pPr>
        <w:ind w:left="-5" w:right="0"/>
      </w:pPr>
      <w:r>
        <w:rPr>
          <w:b/>
        </w:rPr>
        <w:t xml:space="preserve">ARDUINO </w:t>
      </w:r>
      <w:r>
        <w:t>is an open-source electronics platform based on easy-to-use hardware and software. It is intended for anyone making interactive projects. Arduino senses the environment by receiving inputs from many sensors, and affects its surroundings by controlling lights, motors and other actuators.</w:t>
      </w:r>
      <w:r>
        <w:rPr>
          <w:sz w:val="24"/>
        </w:rPr>
        <w:t xml:space="preserve">  </w:t>
      </w:r>
    </w:p>
    <w:p w:rsidR="006D03F5" w:rsidRDefault="006D03F5" w:rsidP="006D03F5">
      <w:pPr>
        <w:spacing w:after="0" w:line="259" w:lineRule="auto"/>
        <w:ind w:left="0" w:right="0" w:firstLine="0"/>
        <w:jc w:val="left"/>
      </w:pPr>
      <w:r>
        <w:rPr>
          <w:sz w:val="24"/>
        </w:rPr>
        <w:t xml:space="preserve"> </w:t>
      </w:r>
    </w:p>
    <w:p w:rsidR="006D03F5" w:rsidRDefault="006D03F5" w:rsidP="006D03F5">
      <w:pPr>
        <w:spacing w:after="131" w:line="259" w:lineRule="auto"/>
        <w:ind w:left="46" w:right="0" w:firstLine="0"/>
        <w:jc w:val="center"/>
      </w:pPr>
      <w:r>
        <w:rPr>
          <w:noProof/>
        </w:rPr>
        <w:drawing>
          <wp:inline distT="0" distB="0" distL="0" distR="0" wp14:anchorId="4074D508" wp14:editId="5D1D5D09">
            <wp:extent cx="3952621" cy="2603500"/>
            <wp:effectExtent l="0" t="0" r="0" b="0"/>
            <wp:docPr id="518" name="Picture 518"/>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16"/>
                    <a:stretch>
                      <a:fillRect/>
                    </a:stretch>
                  </pic:blipFill>
                  <pic:spPr>
                    <a:xfrm>
                      <a:off x="0" y="0"/>
                      <a:ext cx="3952621" cy="2603500"/>
                    </a:xfrm>
                    <a:prstGeom prst="rect">
                      <a:avLst/>
                    </a:prstGeom>
                  </pic:spPr>
                </pic:pic>
              </a:graphicData>
            </a:graphic>
          </wp:inline>
        </w:drawing>
      </w:r>
      <w:r>
        <w:rPr>
          <w:rFonts w:ascii="Calibri" w:eastAsia="Calibri" w:hAnsi="Calibri" w:cs="Calibri"/>
          <w:sz w:val="22"/>
        </w:rPr>
        <w:t xml:space="preserve"> </w:t>
      </w:r>
    </w:p>
    <w:p w:rsidR="006D03F5" w:rsidRDefault="006D03F5" w:rsidP="006D03F5">
      <w:pPr>
        <w:spacing w:after="250"/>
        <w:ind w:left="-5" w:right="0"/>
      </w:pPr>
      <w:r>
        <w:rPr>
          <w:b/>
        </w:rPr>
        <w:t xml:space="preserve">DHT11 </w:t>
      </w:r>
      <w:r>
        <w:t xml:space="preserve">is a temperature and humidity sensor which has 4 pins. One is voltage, other is ground and third is data pin which is used for transmission of data from sensor to Arduino and last pin is not connected called NC pin. </w:t>
      </w:r>
    </w:p>
    <w:p w:rsidR="006D03F5" w:rsidRDefault="006D03F5" w:rsidP="006D03F5">
      <w:pPr>
        <w:spacing w:after="122" w:line="259" w:lineRule="auto"/>
        <w:ind w:left="56" w:right="0" w:firstLine="0"/>
        <w:jc w:val="center"/>
      </w:pPr>
      <w:r>
        <w:rPr>
          <w:noProof/>
        </w:rPr>
        <w:drawing>
          <wp:inline distT="0" distB="0" distL="0" distR="0" wp14:anchorId="4A8706E6" wp14:editId="39207D39">
            <wp:extent cx="2495042" cy="1677670"/>
            <wp:effectExtent l="0" t="0" r="0" b="0"/>
            <wp:docPr id="520" name="Picture 520"/>
            <wp:cNvGraphicFramePr/>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17"/>
                    <a:stretch>
                      <a:fillRect/>
                    </a:stretch>
                  </pic:blipFill>
                  <pic:spPr>
                    <a:xfrm>
                      <a:off x="0" y="0"/>
                      <a:ext cx="2495042" cy="1677670"/>
                    </a:xfrm>
                    <a:prstGeom prst="rect">
                      <a:avLst/>
                    </a:prstGeom>
                  </pic:spPr>
                </pic:pic>
              </a:graphicData>
            </a:graphic>
          </wp:inline>
        </w:drawing>
      </w:r>
      <w:r>
        <w:rPr>
          <w:sz w:val="24"/>
        </w:rPr>
        <w:t xml:space="preserve"> </w:t>
      </w:r>
    </w:p>
    <w:p w:rsidR="006D03F5" w:rsidRDefault="006D03F5" w:rsidP="006D03F5">
      <w:pPr>
        <w:spacing w:after="202" w:line="259" w:lineRule="auto"/>
        <w:ind w:left="46" w:right="0" w:firstLine="0"/>
        <w:jc w:val="center"/>
      </w:pPr>
    </w:p>
    <w:p w:rsidR="006D03F5" w:rsidRDefault="006D03F5" w:rsidP="006D03F5">
      <w:pPr>
        <w:spacing w:after="0" w:line="259" w:lineRule="auto"/>
        <w:ind w:left="0" w:right="0" w:firstLine="0"/>
        <w:jc w:val="left"/>
      </w:pPr>
      <w:r>
        <w:rPr>
          <w:sz w:val="24"/>
        </w:rPr>
        <w:t xml:space="preserve"> </w:t>
      </w:r>
    </w:p>
    <w:p w:rsidR="006D03F5" w:rsidRDefault="006D03F5" w:rsidP="006D03F5">
      <w:pPr>
        <w:spacing w:after="144" w:line="259" w:lineRule="auto"/>
        <w:ind w:left="58" w:right="0" w:firstLine="0"/>
        <w:jc w:val="center"/>
      </w:pPr>
      <w:r>
        <w:rPr>
          <w:sz w:val="24"/>
        </w:rPr>
        <w:t xml:space="preserve"> </w:t>
      </w:r>
    </w:p>
    <w:p w:rsidR="006D03F5" w:rsidRDefault="006D03F5" w:rsidP="006D03F5">
      <w:pPr>
        <w:spacing w:after="0" w:line="259" w:lineRule="auto"/>
        <w:ind w:left="0" w:right="0" w:firstLine="0"/>
        <w:jc w:val="left"/>
      </w:pPr>
      <w:r>
        <w:rPr>
          <w:b/>
          <w:sz w:val="22"/>
        </w:rPr>
        <w:t xml:space="preserve"> </w:t>
      </w:r>
    </w:p>
    <w:p w:rsidR="006D03F5" w:rsidRDefault="006D03F5" w:rsidP="006D03F5">
      <w:pPr>
        <w:spacing w:after="0" w:line="259" w:lineRule="auto"/>
        <w:ind w:left="0" w:right="0" w:firstLine="0"/>
        <w:jc w:val="left"/>
      </w:pPr>
      <w:r>
        <w:rPr>
          <w:b/>
          <w:sz w:val="22"/>
        </w:rPr>
        <w:t xml:space="preserve"> </w:t>
      </w:r>
    </w:p>
    <w:p w:rsidR="006D03F5" w:rsidRDefault="006D03F5" w:rsidP="006D03F5">
      <w:pPr>
        <w:spacing w:after="0" w:line="259" w:lineRule="auto"/>
        <w:ind w:left="0" w:right="0" w:firstLine="0"/>
        <w:jc w:val="left"/>
      </w:pPr>
      <w:r>
        <w:rPr>
          <w:b/>
          <w:sz w:val="22"/>
        </w:rPr>
        <w:lastRenderedPageBreak/>
        <w:t xml:space="preserve"> </w:t>
      </w:r>
    </w:p>
    <w:p w:rsidR="006D03F5" w:rsidRDefault="006D03F5" w:rsidP="006D03F5">
      <w:pPr>
        <w:pStyle w:val="Heading2"/>
        <w:ind w:left="-5"/>
      </w:pPr>
      <w:r>
        <w:t xml:space="preserve">ARCHITECURE DESIGN </w:t>
      </w:r>
    </w:p>
    <w:p w:rsidR="006D03F5" w:rsidRDefault="006D03F5" w:rsidP="006D03F5">
      <w:pPr>
        <w:spacing w:after="0" w:line="259" w:lineRule="auto"/>
        <w:ind w:left="0" w:right="0" w:firstLine="0"/>
        <w:jc w:val="left"/>
      </w:pPr>
      <w:r>
        <w:rPr>
          <w:b/>
          <w:sz w:val="28"/>
        </w:rPr>
        <w:t xml:space="preserve"> </w:t>
      </w:r>
    </w:p>
    <w:p w:rsidR="006D03F5" w:rsidRDefault="006D03F5" w:rsidP="006D03F5">
      <w:pPr>
        <w:spacing w:after="224" w:line="259" w:lineRule="auto"/>
        <w:ind w:left="0" w:right="0" w:firstLine="0"/>
        <w:jc w:val="left"/>
      </w:pPr>
      <w:r>
        <w:rPr>
          <w:rFonts w:ascii="Calibri" w:eastAsia="Calibri" w:hAnsi="Calibri" w:cs="Calibri"/>
          <w:noProof/>
          <w:sz w:val="22"/>
        </w:rPr>
        <mc:AlternateContent>
          <mc:Choice Requires="wpg">
            <w:drawing>
              <wp:inline distT="0" distB="0" distL="0" distR="0" wp14:anchorId="2E70BB1D" wp14:editId="35C72559">
                <wp:extent cx="6434328" cy="7922830"/>
                <wp:effectExtent l="0" t="0" r="0" b="0"/>
                <wp:docPr id="10334" name="Group 10334"/>
                <wp:cNvGraphicFramePr/>
                <a:graphic xmlns:a="http://schemas.openxmlformats.org/drawingml/2006/main">
                  <a:graphicData uri="http://schemas.microsoft.com/office/word/2010/wordprocessingGroup">
                    <wpg:wgp>
                      <wpg:cNvGrpSpPr/>
                      <wpg:grpSpPr>
                        <a:xfrm>
                          <a:off x="0" y="0"/>
                          <a:ext cx="6434328" cy="7922830"/>
                          <a:chOff x="0" y="0"/>
                          <a:chExt cx="6434328" cy="7922830"/>
                        </a:xfrm>
                      </wpg:grpSpPr>
                      <wps:wsp>
                        <wps:cNvPr id="661" name="Rectangle 661"/>
                        <wps:cNvSpPr/>
                        <wps:spPr>
                          <a:xfrm>
                            <a:off x="457505" y="341630"/>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2" name="Rectangle 662"/>
                        <wps:cNvSpPr/>
                        <wps:spPr>
                          <a:xfrm>
                            <a:off x="914654" y="341630"/>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3" name="Rectangle 663"/>
                        <wps:cNvSpPr/>
                        <wps:spPr>
                          <a:xfrm>
                            <a:off x="0" y="664718"/>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4" name="Rectangle 664"/>
                        <wps:cNvSpPr/>
                        <wps:spPr>
                          <a:xfrm>
                            <a:off x="0" y="987806"/>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5" name="Rectangle 665"/>
                        <wps:cNvSpPr/>
                        <wps:spPr>
                          <a:xfrm>
                            <a:off x="457505" y="987806"/>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6" name="Rectangle 666"/>
                        <wps:cNvSpPr/>
                        <wps:spPr>
                          <a:xfrm>
                            <a:off x="0" y="1310894"/>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7" name="Rectangle 667"/>
                        <wps:cNvSpPr/>
                        <wps:spPr>
                          <a:xfrm>
                            <a:off x="0" y="1634363"/>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8" name="Rectangle 668"/>
                        <wps:cNvSpPr/>
                        <wps:spPr>
                          <a:xfrm>
                            <a:off x="0" y="1957451"/>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69" name="Rectangle 669"/>
                        <wps:cNvSpPr/>
                        <wps:spPr>
                          <a:xfrm>
                            <a:off x="0" y="2280539"/>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0" name="Rectangle 670"/>
                        <wps:cNvSpPr/>
                        <wps:spPr>
                          <a:xfrm>
                            <a:off x="0" y="2603627"/>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1" name="Rectangle 671"/>
                        <wps:cNvSpPr/>
                        <wps:spPr>
                          <a:xfrm>
                            <a:off x="0" y="2926715"/>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2" name="Rectangle 672"/>
                        <wps:cNvSpPr/>
                        <wps:spPr>
                          <a:xfrm>
                            <a:off x="0" y="3249804"/>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3" name="Rectangle 673"/>
                        <wps:cNvSpPr/>
                        <wps:spPr>
                          <a:xfrm>
                            <a:off x="0" y="3573146"/>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4" name="Rectangle 674"/>
                        <wps:cNvSpPr/>
                        <wps:spPr>
                          <a:xfrm>
                            <a:off x="0" y="3896234"/>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5" name="Rectangle 675"/>
                        <wps:cNvSpPr/>
                        <wps:spPr>
                          <a:xfrm>
                            <a:off x="0" y="4219322"/>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6" name="Rectangle 676"/>
                        <wps:cNvSpPr/>
                        <wps:spPr>
                          <a:xfrm>
                            <a:off x="0" y="4542410"/>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7" name="Rectangle 677"/>
                        <wps:cNvSpPr/>
                        <wps:spPr>
                          <a:xfrm>
                            <a:off x="0" y="4865498"/>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8" name="Rectangle 678"/>
                        <wps:cNvSpPr/>
                        <wps:spPr>
                          <a:xfrm>
                            <a:off x="0" y="5188966"/>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79" name="Rectangle 679"/>
                        <wps:cNvSpPr/>
                        <wps:spPr>
                          <a:xfrm>
                            <a:off x="1390142" y="7780021"/>
                            <a:ext cx="42144" cy="189936"/>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82" name="Picture 682"/>
                          <pic:cNvPicPr/>
                        </pic:nvPicPr>
                        <pic:blipFill>
                          <a:blip r:embed="rId18"/>
                          <a:stretch>
                            <a:fillRect/>
                          </a:stretch>
                        </pic:blipFill>
                        <pic:spPr>
                          <a:xfrm>
                            <a:off x="0" y="5483543"/>
                            <a:ext cx="1391285" cy="2400173"/>
                          </a:xfrm>
                          <a:prstGeom prst="rect">
                            <a:avLst/>
                          </a:prstGeom>
                        </pic:spPr>
                      </pic:pic>
                      <wps:wsp>
                        <wps:cNvPr id="684" name="Shape 684"/>
                        <wps:cNvSpPr/>
                        <wps:spPr>
                          <a:xfrm>
                            <a:off x="2133600" y="2524252"/>
                            <a:ext cx="1247775" cy="1181100"/>
                          </a:xfrm>
                          <a:custGeom>
                            <a:avLst/>
                            <a:gdLst/>
                            <a:ahLst/>
                            <a:cxnLst/>
                            <a:rect l="0" t="0" r="0" b="0"/>
                            <a:pathLst>
                              <a:path w="1247775" h="1181100">
                                <a:moveTo>
                                  <a:pt x="0" y="451104"/>
                                </a:moveTo>
                                <a:lnTo>
                                  <a:pt x="623951" y="0"/>
                                </a:lnTo>
                                <a:lnTo>
                                  <a:pt x="1247775" y="451104"/>
                                </a:lnTo>
                                <a:lnTo>
                                  <a:pt x="1009523" y="1181100"/>
                                </a:lnTo>
                                <a:lnTo>
                                  <a:pt x="238252" y="118110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0849" name="Shape 10849"/>
                        <wps:cNvSpPr/>
                        <wps:spPr>
                          <a:xfrm>
                            <a:off x="2352675" y="2952623"/>
                            <a:ext cx="838200" cy="628650"/>
                          </a:xfrm>
                          <a:custGeom>
                            <a:avLst/>
                            <a:gdLst/>
                            <a:ahLst/>
                            <a:cxnLst/>
                            <a:rect l="0" t="0" r="0" b="0"/>
                            <a:pathLst>
                              <a:path w="838200" h="628650">
                                <a:moveTo>
                                  <a:pt x="0" y="0"/>
                                </a:moveTo>
                                <a:lnTo>
                                  <a:pt x="838200" y="0"/>
                                </a:lnTo>
                                <a:lnTo>
                                  <a:pt x="838200" y="628650"/>
                                </a:lnTo>
                                <a:lnTo>
                                  <a:pt x="0" y="6286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 name="Shape 686"/>
                        <wps:cNvSpPr/>
                        <wps:spPr>
                          <a:xfrm>
                            <a:off x="2352675" y="2952623"/>
                            <a:ext cx="838200" cy="628650"/>
                          </a:xfrm>
                          <a:custGeom>
                            <a:avLst/>
                            <a:gdLst/>
                            <a:ahLst/>
                            <a:cxnLst/>
                            <a:rect l="0" t="0" r="0" b="0"/>
                            <a:pathLst>
                              <a:path w="838200" h="628650">
                                <a:moveTo>
                                  <a:pt x="0" y="628650"/>
                                </a:moveTo>
                                <a:lnTo>
                                  <a:pt x="838200" y="628650"/>
                                </a:lnTo>
                                <a:lnTo>
                                  <a:pt x="838200" y="0"/>
                                </a:lnTo>
                                <a:lnTo>
                                  <a:pt x="0" y="0"/>
                                </a:lnTo>
                                <a:close/>
                              </a:path>
                            </a:pathLst>
                          </a:custGeom>
                          <a:ln w="1778"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688" name="Picture 688"/>
                          <pic:cNvPicPr/>
                        </pic:nvPicPr>
                        <pic:blipFill>
                          <a:blip r:embed="rId19"/>
                          <a:stretch>
                            <a:fillRect/>
                          </a:stretch>
                        </pic:blipFill>
                        <pic:spPr>
                          <a:xfrm>
                            <a:off x="2353056" y="2999232"/>
                            <a:ext cx="838200" cy="536448"/>
                          </a:xfrm>
                          <a:prstGeom prst="rect">
                            <a:avLst/>
                          </a:prstGeom>
                        </pic:spPr>
                      </pic:pic>
                      <wps:wsp>
                        <wps:cNvPr id="689" name="Rectangle 689"/>
                        <wps:cNvSpPr/>
                        <wps:spPr>
                          <a:xfrm>
                            <a:off x="2445131" y="3025775"/>
                            <a:ext cx="398687"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Data </w:t>
                              </w:r>
                            </w:p>
                          </w:txbxContent>
                        </wps:txbx>
                        <wps:bodyPr horzOverflow="overflow" vert="horz" lIns="0" tIns="0" rIns="0" bIns="0" rtlCol="0">
                          <a:noAutofit/>
                        </wps:bodyPr>
                      </wps:wsp>
                      <wps:wsp>
                        <wps:cNvPr id="690" name="Rectangle 690"/>
                        <wps:cNvSpPr/>
                        <wps:spPr>
                          <a:xfrm>
                            <a:off x="2445131" y="3220619"/>
                            <a:ext cx="532801" cy="190350"/>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center </w:t>
                              </w:r>
                            </w:p>
                          </w:txbxContent>
                        </wps:txbx>
                        <wps:bodyPr horzOverflow="overflow" vert="horz" lIns="0" tIns="0" rIns="0" bIns="0" rtlCol="0">
                          <a:noAutofit/>
                        </wps:bodyPr>
                      </wps:wsp>
                      <wps:wsp>
                        <wps:cNvPr id="691" name="Rectangle 691"/>
                        <wps:cNvSpPr/>
                        <wps:spPr>
                          <a:xfrm>
                            <a:off x="2445131" y="3419222"/>
                            <a:ext cx="756349"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Collection</w:t>
                              </w:r>
                            </w:p>
                          </w:txbxContent>
                        </wps:txbx>
                        <wps:bodyPr horzOverflow="overflow" vert="horz" lIns="0" tIns="0" rIns="0" bIns="0" rtlCol="0">
                          <a:noAutofit/>
                        </wps:bodyPr>
                      </wps:wsp>
                      <wps:wsp>
                        <wps:cNvPr id="692" name="Rectangle 692"/>
                        <wps:cNvSpPr/>
                        <wps:spPr>
                          <a:xfrm>
                            <a:off x="3012059" y="3419222"/>
                            <a:ext cx="42143"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93" name="Shape 693"/>
                        <wps:cNvSpPr/>
                        <wps:spPr>
                          <a:xfrm>
                            <a:off x="2762250" y="1286256"/>
                            <a:ext cx="0" cy="1133475"/>
                          </a:xfrm>
                          <a:custGeom>
                            <a:avLst/>
                            <a:gdLst/>
                            <a:ahLst/>
                            <a:cxnLst/>
                            <a:rect l="0" t="0" r="0" b="0"/>
                            <a:pathLst>
                              <a:path h="1133475">
                                <a:moveTo>
                                  <a:pt x="0" y="113347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2362200" y="332740"/>
                            <a:ext cx="762000" cy="211963"/>
                          </a:xfrm>
                          <a:custGeom>
                            <a:avLst/>
                            <a:gdLst/>
                            <a:ahLst/>
                            <a:cxnLst/>
                            <a:rect l="0" t="0" r="0" b="0"/>
                            <a:pathLst>
                              <a:path w="762000" h="211963">
                                <a:moveTo>
                                  <a:pt x="762000" y="106045"/>
                                </a:moveTo>
                                <a:cubicBezTo>
                                  <a:pt x="762000" y="164592"/>
                                  <a:pt x="591439" y="211963"/>
                                  <a:pt x="381000" y="211963"/>
                                </a:cubicBezTo>
                                <a:cubicBezTo>
                                  <a:pt x="170561" y="211963"/>
                                  <a:pt x="0" y="164592"/>
                                  <a:pt x="0" y="106045"/>
                                </a:cubicBezTo>
                                <a:cubicBezTo>
                                  <a:pt x="0" y="47499"/>
                                  <a:pt x="170561" y="0"/>
                                  <a:pt x="381000" y="0"/>
                                </a:cubicBezTo>
                                <a:cubicBezTo>
                                  <a:pt x="591439" y="0"/>
                                  <a:pt x="762000" y="47499"/>
                                  <a:pt x="762000" y="106045"/>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2362200" y="438785"/>
                            <a:ext cx="762000" cy="741680"/>
                          </a:xfrm>
                          <a:custGeom>
                            <a:avLst/>
                            <a:gdLst/>
                            <a:ahLst/>
                            <a:cxnLst/>
                            <a:rect l="0" t="0" r="0" b="0"/>
                            <a:pathLst>
                              <a:path w="762000" h="741680">
                                <a:moveTo>
                                  <a:pt x="762000" y="0"/>
                                </a:moveTo>
                                <a:lnTo>
                                  <a:pt x="762000" y="635762"/>
                                </a:lnTo>
                                <a:cubicBezTo>
                                  <a:pt x="762000" y="694309"/>
                                  <a:pt x="591439" y="741680"/>
                                  <a:pt x="381000" y="741680"/>
                                </a:cubicBezTo>
                                <a:cubicBezTo>
                                  <a:pt x="170561" y="741680"/>
                                  <a:pt x="0" y="694309"/>
                                  <a:pt x="0" y="635762"/>
                                </a:cubicBez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1" name="Picture 701"/>
                          <pic:cNvPicPr/>
                        </pic:nvPicPr>
                        <pic:blipFill>
                          <a:blip r:embed="rId20"/>
                          <a:stretch>
                            <a:fillRect/>
                          </a:stretch>
                        </pic:blipFill>
                        <pic:spPr>
                          <a:xfrm>
                            <a:off x="2205228" y="0"/>
                            <a:ext cx="1277112" cy="224028"/>
                          </a:xfrm>
                          <a:prstGeom prst="rect">
                            <a:avLst/>
                          </a:prstGeom>
                        </pic:spPr>
                      </pic:pic>
                      <wps:wsp>
                        <wps:cNvPr id="702" name="Rectangle 702"/>
                        <wps:cNvSpPr/>
                        <wps:spPr>
                          <a:xfrm>
                            <a:off x="2297303" y="27686"/>
                            <a:ext cx="123559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Knowledge Base</w:t>
                              </w:r>
                            </w:p>
                          </w:txbxContent>
                        </wps:txbx>
                        <wps:bodyPr horzOverflow="overflow" vert="horz" lIns="0" tIns="0" rIns="0" bIns="0" rtlCol="0">
                          <a:noAutofit/>
                        </wps:bodyPr>
                      </wps:wsp>
                      <wps:wsp>
                        <wps:cNvPr id="703" name="Rectangle 703"/>
                        <wps:cNvSpPr/>
                        <wps:spPr>
                          <a:xfrm>
                            <a:off x="3225419" y="27686"/>
                            <a:ext cx="42143"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704" name="Shape 704"/>
                        <wps:cNvSpPr/>
                        <wps:spPr>
                          <a:xfrm>
                            <a:off x="3409950" y="273813"/>
                            <a:ext cx="361950" cy="925830"/>
                          </a:xfrm>
                          <a:custGeom>
                            <a:avLst/>
                            <a:gdLst/>
                            <a:ahLst/>
                            <a:cxnLst/>
                            <a:rect l="0" t="0" r="0" b="0"/>
                            <a:pathLst>
                              <a:path w="361950" h="925830">
                                <a:moveTo>
                                  <a:pt x="0" y="0"/>
                                </a:moveTo>
                                <a:cubicBezTo>
                                  <a:pt x="99949" y="0"/>
                                  <a:pt x="180975" y="34417"/>
                                  <a:pt x="180975" y="77088"/>
                                </a:cubicBezTo>
                                <a:lnTo>
                                  <a:pt x="180975" y="385699"/>
                                </a:lnTo>
                                <a:cubicBezTo>
                                  <a:pt x="180975" y="428371"/>
                                  <a:pt x="262001" y="462914"/>
                                  <a:pt x="361950" y="462914"/>
                                </a:cubicBezTo>
                                <a:cubicBezTo>
                                  <a:pt x="262001" y="462914"/>
                                  <a:pt x="180975" y="497332"/>
                                  <a:pt x="180975" y="540004"/>
                                </a:cubicBezTo>
                                <a:lnTo>
                                  <a:pt x="180975" y="848613"/>
                                </a:lnTo>
                                <a:cubicBezTo>
                                  <a:pt x="180975" y="891286"/>
                                  <a:pt x="99949" y="925830"/>
                                  <a:pt x="0" y="925830"/>
                                </a:cubicBez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8" name="Picture 708"/>
                          <pic:cNvPicPr/>
                        </pic:nvPicPr>
                        <pic:blipFill>
                          <a:blip r:embed="rId21"/>
                          <a:stretch>
                            <a:fillRect/>
                          </a:stretch>
                        </pic:blipFill>
                        <pic:spPr>
                          <a:xfrm>
                            <a:off x="3919728" y="249936"/>
                            <a:ext cx="2314956" cy="585216"/>
                          </a:xfrm>
                          <a:prstGeom prst="rect">
                            <a:avLst/>
                          </a:prstGeom>
                        </pic:spPr>
                      </pic:pic>
                      <wps:wsp>
                        <wps:cNvPr id="709" name="Rectangle 709"/>
                        <wps:cNvSpPr/>
                        <wps:spPr>
                          <a:xfrm>
                            <a:off x="4012057" y="276098"/>
                            <a:ext cx="2465967"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Required data like temperature, </w:t>
                              </w:r>
                            </w:p>
                          </w:txbxContent>
                        </wps:txbx>
                        <wps:bodyPr horzOverflow="overflow" vert="horz" lIns="0" tIns="0" rIns="0" bIns="0" rtlCol="0">
                          <a:noAutofit/>
                        </wps:bodyPr>
                      </wps:wsp>
                      <wps:wsp>
                        <wps:cNvPr id="710" name="Rectangle 710"/>
                        <wps:cNvSpPr/>
                        <wps:spPr>
                          <a:xfrm>
                            <a:off x="4012057" y="472694"/>
                            <a:ext cx="2785961"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pressure, humidity will be stored for </w:t>
                              </w:r>
                            </w:p>
                          </w:txbxContent>
                        </wps:txbx>
                        <wps:bodyPr horzOverflow="overflow" vert="horz" lIns="0" tIns="0" rIns="0" bIns="0" rtlCol="0">
                          <a:noAutofit/>
                        </wps:bodyPr>
                      </wps:wsp>
                      <wps:wsp>
                        <wps:cNvPr id="711" name="Rectangle 711"/>
                        <wps:cNvSpPr/>
                        <wps:spPr>
                          <a:xfrm>
                            <a:off x="4012057" y="669290"/>
                            <a:ext cx="778167"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future use</w:t>
                              </w:r>
                            </w:p>
                          </w:txbxContent>
                        </wps:txbx>
                        <wps:bodyPr horzOverflow="overflow" vert="horz" lIns="0" tIns="0" rIns="0" bIns="0" rtlCol="0">
                          <a:noAutofit/>
                        </wps:bodyPr>
                      </wps:wsp>
                      <wps:wsp>
                        <wps:cNvPr id="712" name="Rectangle 712"/>
                        <wps:cNvSpPr/>
                        <wps:spPr>
                          <a:xfrm>
                            <a:off x="4595749" y="669290"/>
                            <a:ext cx="42143"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14" name="Shape 714"/>
                        <wps:cNvSpPr/>
                        <wps:spPr>
                          <a:xfrm>
                            <a:off x="295275" y="2480437"/>
                            <a:ext cx="885825" cy="952500"/>
                          </a:xfrm>
                          <a:custGeom>
                            <a:avLst/>
                            <a:gdLst/>
                            <a:ahLst/>
                            <a:cxnLst/>
                            <a:rect l="0" t="0" r="0" b="0"/>
                            <a:pathLst>
                              <a:path w="885825" h="952500">
                                <a:moveTo>
                                  <a:pt x="0" y="952500"/>
                                </a:moveTo>
                                <a:lnTo>
                                  <a:pt x="442913" y="0"/>
                                </a:lnTo>
                                <a:lnTo>
                                  <a:pt x="885825" y="95250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971550" y="3066923"/>
                            <a:ext cx="1171575" cy="0"/>
                          </a:xfrm>
                          <a:custGeom>
                            <a:avLst/>
                            <a:gdLst/>
                            <a:ahLst/>
                            <a:cxnLst/>
                            <a:rect l="0" t="0" r="0" b="0"/>
                            <a:pathLst>
                              <a:path w="1171575">
                                <a:moveTo>
                                  <a:pt x="117157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19" name="Picture 719"/>
                          <pic:cNvPicPr/>
                        </pic:nvPicPr>
                        <pic:blipFill>
                          <a:blip r:embed="rId22"/>
                          <a:stretch>
                            <a:fillRect/>
                          </a:stretch>
                        </pic:blipFill>
                        <pic:spPr>
                          <a:xfrm>
                            <a:off x="385572" y="1996440"/>
                            <a:ext cx="781812" cy="222504"/>
                          </a:xfrm>
                          <a:prstGeom prst="rect">
                            <a:avLst/>
                          </a:prstGeom>
                        </pic:spPr>
                      </pic:pic>
                      <wps:wsp>
                        <wps:cNvPr id="720" name="Rectangle 720"/>
                        <wps:cNvSpPr/>
                        <wps:spPr>
                          <a:xfrm>
                            <a:off x="477317" y="2024507"/>
                            <a:ext cx="667959"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Gateway</w:t>
                              </w:r>
                            </w:p>
                          </w:txbxContent>
                        </wps:txbx>
                        <wps:bodyPr horzOverflow="overflow" vert="horz" lIns="0" tIns="0" rIns="0" bIns="0" rtlCol="0">
                          <a:noAutofit/>
                        </wps:bodyPr>
                      </wps:wsp>
                      <wps:wsp>
                        <wps:cNvPr id="721" name="Rectangle 721"/>
                        <wps:cNvSpPr/>
                        <wps:spPr>
                          <a:xfrm>
                            <a:off x="978662" y="2024507"/>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0850" name="Shape 10850"/>
                        <wps:cNvSpPr/>
                        <wps:spPr>
                          <a:xfrm>
                            <a:off x="971550" y="2470912"/>
                            <a:ext cx="1181100" cy="466725"/>
                          </a:xfrm>
                          <a:custGeom>
                            <a:avLst/>
                            <a:gdLst/>
                            <a:ahLst/>
                            <a:cxnLst/>
                            <a:rect l="0" t="0" r="0" b="0"/>
                            <a:pathLst>
                              <a:path w="1181100" h="466725">
                                <a:moveTo>
                                  <a:pt x="0" y="0"/>
                                </a:moveTo>
                                <a:lnTo>
                                  <a:pt x="1181100" y="0"/>
                                </a:lnTo>
                                <a:lnTo>
                                  <a:pt x="1181100" y="466725"/>
                                </a:lnTo>
                                <a:lnTo>
                                  <a:pt x="0" y="46672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23" name="Shape 723"/>
                        <wps:cNvSpPr/>
                        <wps:spPr>
                          <a:xfrm>
                            <a:off x="971550" y="2470912"/>
                            <a:ext cx="1181100" cy="466725"/>
                          </a:xfrm>
                          <a:custGeom>
                            <a:avLst/>
                            <a:gdLst/>
                            <a:ahLst/>
                            <a:cxnLst/>
                            <a:rect l="0" t="0" r="0" b="0"/>
                            <a:pathLst>
                              <a:path w="1181100" h="466725">
                                <a:moveTo>
                                  <a:pt x="0" y="466725"/>
                                </a:moveTo>
                                <a:lnTo>
                                  <a:pt x="1181100" y="466725"/>
                                </a:lnTo>
                                <a:lnTo>
                                  <a:pt x="1181100" y="0"/>
                                </a:lnTo>
                                <a:lnTo>
                                  <a:pt x="0" y="0"/>
                                </a:lnTo>
                                <a:close/>
                              </a:path>
                            </a:pathLst>
                          </a:custGeom>
                          <a:ln w="9525" cap="flat">
                            <a:miter lim="1016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25" name="Picture 725"/>
                          <pic:cNvPicPr/>
                        </pic:nvPicPr>
                        <pic:blipFill>
                          <a:blip r:embed="rId23"/>
                          <a:stretch>
                            <a:fillRect/>
                          </a:stretch>
                        </pic:blipFill>
                        <pic:spPr>
                          <a:xfrm>
                            <a:off x="975360" y="2520696"/>
                            <a:ext cx="1173480" cy="367284"/>
                          </a:xfrm>
                          <a:prstGeom prst="rect">
                            <a:avLst/>
                          </a:prstGeom>
                        </pic:spPr>
                      </pic:pic>
                      <wps:wsp>
                        <wps:cNvPr id="726" name="Rectangle 726"/>
                        <wps:cNvSpPr/>
                        <wps:spPr>
                          <a:xfrm>
                            <a:off x="1067054" y="2547239"/>
                            <a:ext cx="1243613"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Communication </w:t>
                              </w:r>
                            </w:p>
                          </w:txbxContent>
                        </wps:txbx>
                        <wps:bodyPr horzOverflow="overflow" vert="horz" lIns="0" tIns="0" rIns="0" bIns="0" rtlCol="0">
                          <a:noAutofit/>
                        </wps:bodyPr>
                      </wps:wsp>
                      <wps:wsp>
                        <wps:cNvPr id="727" name="Rectangle 727"/>
                        <wps:cNvSpPr/>
                        <wps:spPr>
                          <a:xfrm>
                            <a:off x="1067054" y="2745359"/>
                            <a:ext cx="627121"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medium</w:t>
                              </w:r>
                            </w:p>
                          </w:txbxContent>
                        </wps:txbx>
                        <wps:bodyPr horzOverflow="overflow" vert="horz" lIns="0" tIns="0" rIns="0" bIns="0" rtlCol="0">
                          <a:noAutofit/>
                        </wps:bodyPr>
                      </wps:wsp>
                      <wps:wsp>
                        <wps:cNvPr id="728" name="Rectangle 728"/>
                        <wps:cNvSpPr/>
                        <wps:spPr>
                          <a:xfrm>
                            <a:off x="1537970" y="2745359"/>
                            <a:ext cx="42144"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29" name="Shape 729"/>
                        <wps:cNvSpPr/>
                        <wps:spPr>
                          <a:xfrm>
                            <a:off x="678180" y="3572129"/>
                            <a:ext cx="45085" cy="1752600"/>
                          </a:xfrm>
                          <a:custGeom>
                            <a:avLst/>
                            <a:gdLst/>
                            <a:ahLst/>
                            <a:cxnLst/>
                            <a:rect l="0" t="0" r="0" b="0"/>
                            <a:pathLst>
                              <a:path w="45085" h="1752600">
                                <a:moveTo>
                                  <a:pt x="0" y="1752600"/>
                                </a:moveTo>
                                <a:lnTo>
                                  <a:pt x="45085"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33" name="Picture 733"/>
                          <pic:cNvPicPr/>
                        </pic:nvPicPr>
                        <pic:blipFill>
                          <a:blip r:embed="rId24"/>
                          <a:stretch>
                            <a:fillRect/>
                          </a:stretch>
                        </pic:blipFill>
                        <pic:spPr>
                          <a:xfrm>
                            <a:off x="2090928" y="6018277"/>
                            <a:ext cx="1761744" cy="499872"/>
                          </a:xfrm>
                          <a:prstGeom prst="rect">
                            <a:avLst/>
                          </a:prstGeom>
                        </pic:spPr>
                      </pic:pic>
                      <wps:wsp>
                        <wps:cNvPr id="734" name="Rectangle 734"/>
                        <wps:cNvSpPr/>
                        <wps:spPr>
                          <a:xfrm>
                            <a:off x="2183003" y="6045454"/>
                            <a:ext cx="2086487"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Transmitting Daily weather </w:t>
                              </w:r>
                            </w:p>
                          </w:txbxContent>
                        </wps:txbx>
                        <wps:bodyPr horzOverflow="overflow" vert="horz" lIns="0" tIns="0" rIns="0" bIns="0" rtlCol="0">
                          <a:noAutofit/>
                        </wps:bodyPr>
                      </wps:wsp>
                      <wps:wsp>
                        <wps:cNvPr id="735" name="Rectangle 735"/>
                        <wps:cNvSpPr/>
                        <wps:spPr>
                          <a:xfrm>
                            <a:off x="2183003" y="6243575"/>
                            <a:ext cx="1485659" cy="189936"/>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conditions per hour</w:t>
                              </w:r>
                            </w:p>
                          </w:txbxContent>
                        </wps:txbx>
                        <wps:bodyPr horzOverflow="overflow" vert="horz" lIns="0" tIns="0" rIns="0" bIns="0" rtlCol="0">
                          <a:noAutofit/>
                        </wps:bodyPr>
                      </wps:wsp>
                      <wps:wsp>
                        <wps:cNvPr id="736" name="Rectangle 736"/>
                        <wps:cNvSpPr/>
                        <wps:spPr>
                          <a:xfrm>
                            <a:off x="3298571" y="6243575"/>
                            <a:ext cx="42143" cy="189936"/>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37" name="Shape 737"/>
                        <wps:cNvSpPr/>
                        <wps:spPr>
                          <a:xfrm>
                            <a:off x="3381375" y="2299463"/>
                            <a:ext cx="1047750" cy="685800"/>
                          </a:xfrm>
                          <a:custGeom>
                            <a:avLst/>
                            <a:gdLst/>
                            <a:ahLst/>
                            <a:cxnLst/>
                            <a:rect l="0" t="0" r="0" b="0"/>
                            <a:pathLst>
                              <a:path w="1047750" h="685800">
                                <a:moveTo>
                                  <a:pt x="0" y="685800"/>
                                </a:moveTo>
                                <a:lnTo>
                                  <a:pt x="10477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3381375" y="3034538"/>
                            <a:ext cx="1123950" cy="19050"/>
                          </a:xfrm>
                          <a:custGeom>
                            <a:avLst/>
                            <a:gdLst/>
                            <a:ahLst/>
                            <a:cxnLst/>
                            <a:rect l="0" t="0" r="0" b="0"/>
                            <a:pathLst>
                              <a:path w="1123950" h="19050">
                                <a:moveTo>
                                  <a:pt x="0" y="19050"/>
                                </a:moveTo>
                                <a:lnTo>
                                  <a:pt x="11239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39" name="Shape 739"/>
                        <wps:cNvSpPr/>
                        <wps:spPr>
                          <a:xfrm>
                            <a:off x="3381375" y="3044063"/>
                            <a:ext cx="1266825" cy="628650"/>
                          </a:xfrm>
                          <a:custGeom>
                            <a:avLst/>
                            <a:gdLst/>
                            <a:ahLst/>
                            <a:cxnLst/>
                            <a:rect l="0" t="0" r="0" b="0"/>
                            <a:pathLst>
                              <a:path w="1266825" h="628650">
                                <a:moveTo>
                                  <a:pt x="0" y="0"/>
                                </a:moveTo>
                                <a:lnTo>
                                  <a:pt x="1266825" y="6286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40" name="Shape 740"/>
                        <wps:cNvSpPr/>
                        <wps:spPr>
                          <a:xfrm>
                            <a:off x="2990850" y="1210818"/>
                            <a:ext cx="1571625" cy="809625"/>
                          </a:xfrm>
                          <a:custGeom>
                            <a:avLst/>
                            <a:gdLst/>
                            <a:ahLst/>
                            <a:cxnLst/>
                            <a:rect l="0" t="0" r="0" b="0"/>
                            <a:pathLst>
                              <a:path w="1571625" h="809625">
                                <a:moveTo>
                                  <a:pt x="0" y="0"/>
                                </a:moveTo>
                                <a:lnTo>
                                  <a:pt x="1571625" y="809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4791075" y="2102613"/>
                            <a:ext cx="266700" cy="1905000"/>
                          </a:xfrm>
                          <a:custGeom>
                            <a:avLst/>
                            <a:gdLst/>
                            <a:ahLst/>
                            <a:cxnLst/>
                            <a:rect l="0" t="0" r="0" b="0"/>
                            <a:pathLst>
                              <a:path w="266700" h="1905000">
                                <a:moveTo>
                                  <a:pt x="0" y="0"/>
                                </a:moveTo>
                                <a:cubicBezTo>
                                  <a:pt x="73660" y="0"/>
                                  <a:pt x="133350" y="71120"/>
                                  <a:pt x="133350" y="158750"/>
                                </a:cubicBezTo>
                                <a:lnTo>
                                  <a:pt x="133350" y="793750"/>
                                </a:lnTo>
                                <a:cubicBezTo>
                                  <a:pt x="133350" y="881507"/>
                                  <a:pt x="193040" y="952500"/>
                                  <a:pt x="266700" y="952500"/>
                                </a:cubicBezTo>
                                <a:cubicBezTo>
                                  <a:pt x="193040" y="952500"/>
                                  <a:pt x="133350" y="1023620"/>
                                  <a:pt x="133350" y="1111250"/>
                                </a:cubicBezTo>
                                <a:lnTo>
                                  <a:pt x="133350" y="1746250"/>
                                </a:lnTo>
                                <a:cubicBezTo>
                                  <a:pt x="133350" y="1834007"/>
                                  <a:pt x="73660" y="1905000"/>
                                  <a:pt x="0" y="1905000"/>
                                </a:cubicBez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45" name="Picture 745"/>
                          <pic:cNvPicPr/>
                        </pic:nvPicPr>
                        <pic:blipFill>
                          <a:blip r:embed="rId25"/>
                          <a:stretch>
                            <a:fillRect/>
                          </a:stretch>
                        </pic:blipFill>
                        <pic:spPr>
                          <a:xfrm>
                            <a:off x="5233416" y="2820924"/>
                            <a:ext cx="1200912" cy="510540"/>
                          </a:xfrm>
                          <a:prstGeom prst="rect">
                            <a:avLst/>
                          </a:prstGeom>
                        </pic:spPr>
                      </pic:pic>
                      <wps:wsp>
                        <wps:cNvPr id="746" name="Rectangle 746"/>
                        <wps:cNvSpPr/>
                        <wps:spPr>
                          <a:xfrm>
                            <a:off x="5325745" y="2847467"/>
                            <a:ext cx="1248275"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Analysis of each </w:t>
                              </w:r>
                            </w:p>
                          </w:txbxContent>
                        </wps:txbx>
                        <wps:bodyPr horzOverflow="overflow" vert="horz" lIns="0" tIns="0" rIns="0" bIns="0" rtlCol="0">
                          <a:noAutofit/>
                        </wps:bodyPr>
                      </wps:wsp>
                      <wps:wsp>
                        <wps:cNvPr id="747" name="Rectangle 747"/>
                        <wps:cNvSpPr/>
                        <wps:spPr>
                          <a:xfrm>
                            <a:off x="5325745" y="3044063"/>
                            <a:ext cx="725021"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locations </w:t>
                              </w:r>
                            </w:p>
                          </w:txbxContent>
                        </wps:txbx>
                        <wps:bodyPr horzOverflow="overflow" vert="horz" lIns="0" tIns="0" rIns="0" bIns="0" rtlCol="0">
                          <a:noAutofit/>
                        </wps:bodyPr>
                      </wps:wsp>
                      <wps:wsp>
                        <wps:cNvPr id="748" name="Rectangle 748"/>
                        <wps:cNvSpPr/>
                        <wps:spPr>
                          <a:xfrm>
                            <a:off x="5325745" y="3242437"/>
                            <a:ext cx="634393"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weather</w:t>
                              </w:r>
                            </w:p>
                          </w:txbxContent>
                        </wps:txbx>
                        <wps:bodyPr horzOverflow="overflow" vert="horz" lIns="0" tIns="0" rIns="0" bIns="0" rtlCol="0">
                          <a:noAutofit/>
                        </wps:bodyPr>
                      </wps:wsp>
                      <wps:wsp>
                        <wps:cNvPr id="749" name="Rectangle 749"/>
                        <wps:cNvSpPr/>
                        <wps:spPr>
                          <a:xfrm>
                            <a:off x="5801614" y="3242437"/>
                            <a:ext cx="42143"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50" name="Shape 750"/>
                        <wps:cNvSpPr/>
                        <wps:spPr>
                          <a:xfrm>
                            <a:off x="2228850" y="6672962"/>
                            <a:ext cx="3457575" cy="76200"/>
                          </a:xfrm>
                          <a:custGeom>
                            <a:avLst/>
                            <a:gdLst/>
                            <a:ahLst/>
                            <a:cxnLst/>
                            <a:rect l="0" t="0" r="0" b="0"/>
                            <a:pathLst>
                              <a:path w="3457575" h="76200">
                                <a:moveTo>
                                  <a:pt x="76200" y="0"/>
                                </a:moveTo>
                                <a:lnTo>
                                  <a:pt x="76200" y="31749"/>
                                </a:lnTo>
                                <a:lnTo>
                                  <a:pt x="3457575" y="31623"/>
                                </a:lnTo>
                                <a:lnTo>
                                  <a:pt x="3457575" y="44323"/>
                                </a:lnTo>
                                <a:lnTo>
                                  <a:pt x="76200" y="44449"/>
                                </a:lnTo>
                                <a:lnTo>
                                  <a:pt x="76200" y="76200"/>
                                </a:lnTo>
                                <a:lnTo>
                                  <a:pt x="0" y="38100"/>
                                </a:lnTo>
                                <a:lnTo>
                                  <a:pt x="762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54" name="Picture 754"/>
                          <pic:cNvPicPr/>
                        </pic:nvPicPr>
                        <pic:blipFill>
                          <a:blip r:embed="rId26"/>
                          <a:stretch>
                            <a:fillRect/>
                          </a:stretch>
                        </pic:blipFill>
                        <pic:spPr>
                          <a:xfrm>
                            <a:off x="2528316" y="7010401"/>
                            <a:ext cx="1210056" cy="249936"/>
                          </a:xfrm>
                          <a:prstGeom prst="rect">
                            <a:avLst/>
                          </a:prstGeom>
                        </pic:spPr>
                      </pic:pic>
                      <wps:wsp>
                        <wps:cNvPr id="755" name="Rectangle 755"/>
                        <wps:cNvSpPr/>
                        <wps:spPr>
                          <a:xfrm>
                            <a:off x="2620391" y="7039357"/>
                            <a:ext cx="1259837"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Display weather </w:t>
                              </w:r>
                            </w:p>
                          </w:txbxContent>
                        </wps:txbx>
                        <wps:bodyPr horzOverflow="overflow" vert="horz" lIns="0" tIns="0" rIns="0" bIns="0" rtlCol="0">
                          <a:noAutofit/>
                        </wps:bodyPr>
                      </wps:wsp>
                      <wps:wsp>
                        <wps:cNvPr id="756" name="Rectangle 756"/>
                        <wps:cNvSpPr/>
                        <wps:spPr>
                          <a:xfrm>
                            <a:off x="3566795" y="7039357"/>
                            <a:ext cx="42143" cy="189937"/>
                          </a:xfrm>
                          <a:prstGeom prst="rect">
                            <a:avLst/>
                          </a:prstGeom>
                          <a:ln>
                            <a:noFill/>
                          </a:ln>
                        </wps:spPr>
                        <wps:txbx>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57" name="Shape 757"/>
                        <wps:cNvSpPr/>
                        <wps:spPr>
                          <a:xfrm>
                            <a:off x="1543050" y="5902707"/>
                            <a:ext cx="495300" cy="1466850"/>
                          </a:xfrm>
                          <a:custGeom>
                            <a:avLst/>
                            <a:gdLst/>
                            <a:ahLst/>
                            <a:cxnLst/>
                            <a:rect l="0" t="0" r="0" b="0"/>
                            <a:pathLst>
                              <a:path w="495300" h="1466850">
                                <a:moveTo>
                                  <a:pt x="0" y="0"/>
                                </a:moveTo>
                                <a:cubicBezTo>
                                  <a:pt x="136779" y="0"/>
                                  <a:pt x="247650" y="54610"/>
                                  <a:pt x="247650" y="122174"/>
                                </a:cubicBezTo>
                                <a:lnTo>
                                  <a:pt x="247650" y="611124"/>
                                </a:lnTo>
                                <a:cubicBezTo>
                                  <a:pt x="247650" y="678688"/>
                                  <a:pt x="358521" y="733425"/>
                                  <a:pt x="495300" y="733425"/>
                                </a:cubicBezTo>
                                <a:cubicBezTo>
                                  <a:pt x="358521" y="733425"/>
                                  <a:pt x="247650" y="788035"/>
                                  <a:pt x="247650" y="855599"/>
                                </a:cubicBezTo>
                                <a:lnTo>
                                  <a:pt x="247650" y="1344549"/>
                                </a:lnTo>
                                <a:cubicBezTo>
                                  <a:pt x="247650" y="1412113"/>
                                  <a:pt x="136779" y="1466850"/>
                                  <a:pt x="0" y="146685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5686425" y="3561970"/>
                            <a:ext cx="0" cy="2924175"/>
                          </a:xfrm>
                          <a:custGeom>
                            <a:avLst/>
                            <a:gdLst/>
                            <a:ahLst/>
                            <a:cxnLst/>
                            <a:rect l="0" t="0" r="0" b="0"/>
                            <a:pathLst>
                              <a:path h="2924175">
                                <a:moveTo>
                                  <a:pt x="0" y="0"/>
                                </a:moveTo>
                                <a:lnTo>
                                  <a:pt x="0" y="292417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70BB1D" id="Group 10334" o:spid="_x0000_s1069" style="width:506.65pt;height:623.85pt;mso-position-horizontal-relative:char;mso-position-vertical-relative:line" coordsize="64343,7922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">
                <v:rect id="Rectangle 661" o:spid="_x0000_s1070" style="position:absolute;left:4575;top:34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62" o:spid="_x0000_s1071" style="position:absolute;left:9146;top:34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63" o:spid="_x0000_s1072" style="position:absolute;top:66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64" o:spid="_x0000_s1073" style="position:absolute;top:98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65" o:spid="_x0000_s1074" style="position:absolute;left:4575;top:98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66" o:spid="_x0000_s1075" style="position:absolute;top:1310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67" o:spid="_x0000_s1076" style="position:absolute;top:163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68" o:spid="_x0000_s1077" style="position:absolute;top:195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69" o:spid="_x0000_s1078" style="position:absolute;top:228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70" o:spid="_x0000_s1079" style="position:absolute;top:260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71" o:spid="_x0000_s1080" style="position:absolute;top:292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72" o:spid="_x0000_s1081" style="position:absolute;top:324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73" o:spid="_x0000_s1082" style="position:absolute;top:357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74" o:spid="_x0000_s1083" style="position:absolute;top:389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75" o:spid="_x0000_s1084" style="position:absolute;top:421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76" o:spid="_x0000_s1085" style="position:absolute;top:45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77" o:spid="_x0000_s1086" style="position:absolute;top:4865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78" o:spid="_x0000_s1087" style="position:absolute;top:518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rect id="Rectangle 679" o:spid="_x0000_s1088" style="position:absolute;left:13901;top:778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shape id="Picture 682" o:spid="_x0000_s1089" type="#_x0000_t75" style="position:absolute;top:54835;width:13912;height:24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">
                  <v:imagedata r:id="rId27" o:title=""/>
                </v:shape>
                <v:shape id="Shape 684" o:spid="_x0000_s1090" style="position:absolute;left:21336;top:25242;width:12477;height:11811;visibility:visible;mso-wrap-style:square;v-text-anchor:top" coordsize="1247775,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" path="m,451104l623951,r623824,451104l1009523,1181100r-771271,l,451104xe" filled="f">
                  <v:stroke miterlimit="83231f" joinstyle="miter"/>
                  <v:path arrowok="t" textboxrect="0,0,1247775,1181100"/>
                </v:shape>
                <v:shape id="Shape 10849" o:spid="_x0000_s1091" style="position:absolute;left:23526;top:29526;width:8382;height:6286;visibility:visible;mso-wrap-style:square;v-text-anchor:top" coordsize="83820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" path="m,l838200,r,628650l,628650,,e" stroked="f" strokeweight="0">
                  <v:stroke miterlimit="83231f" joinstyle="miter"/>
                  <v:path arrowok="t" textboxrect="0,0,838200,628650"/>
                </v:shape>
                <v:shape id="Shape 686" o:spid="_x0000_s1092" style="position:absolute;left:23526;top:29526;width:8382;height:6286;visibility:visible;mso-wrap-style:square;v-text-anchor:top" coordsize="83820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" path="m,628650r838200,l838200,,,,,628650xe" filled="f" strokecolor="white" strokeweight=".14pt">
                  <v:stroke miterlimit="83231f" joinstyle="miter"/>
                  <v:path arrowok="t" textboxrect="0,0,838200,628650"/>
                </v:shape>
                <v:shape id="Picture 688" o:spid="_x0000_s1093" type="#_x0000_t75" style="position:absolute;left:23530;top:29992;width:8382;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">
                  <v:imagedata r:id="rId28" o:title=""/>
                </v:shape>
                <v:rect id="Rectangle 689" o:spid="_x0000_s1094" style="position:absolute;left:24451;top:30257;width:398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Data </w:t>
                        </w:r>
                      </w:p>
                    </w:txbxContent>
                  </v:textbox>
                </v:rect>
                <v:rect id="Rectangle 690" o:spid="_x0000_s1095" style="position:absolute;left:24451;top:32206;width:532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center </w:t>
                        </w:r>
                      </w:p>
                    </w:txbxContent>
                  </v:textbox>
                </v:rect>
                <v:rect id="Rectangle 691" o:spid="_x0000_s1096" style="position:absolute;left:24451;top:34192;width:756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Collection</w:t>
                        </w:r>
                      </w:p>
                    </w:txbxContent>
                  </v:textbox>
                </v:rect>
                <v:rect id="Rectangle 692" o:spid="_x0000_s1097" style="position:absolute;left:30120;top:341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shape id="Shape 693" o:spid="_x0000_s1098" style="position:absolute;left:27622;top:12862;width:0;height:11335;visibility:visible;mso-wrap-style:square;v-text-anchor:top" coordsize="0,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" path="m,1133475l,e" filled="f">
                  <v:path arrowok="t" textboxrect="0,0,0,1133475"/>
                </v:shape>
                <v:shape id="Shape 696" o:spid="_x0000_s1099" style="position:absolute;left:23622;top:3327;width:7620;height:2120;visibility:visible;mso-wrap-style:square;v-text-anchor:top" coordsize="762000,21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" path="m762000,106045v,58547,-170561,105918,-381000,105918c170561,211963,,164592,,106045,,47499,170561,,381000,,591439,,762000,47499,762000,106045xe" filled="f">
                  <v:path arrowok="t" textboxrect="0,0,762000,211963"/>
                </v:shape>
                <v:shape id="Shape 697" o:spid="_x0000_s1100" style="position:absolute;left:23622;top:4387;width:7620;height:7417;visibility:visible;mso-wrap-style:square;v-text-anchor:top" coordsize="762000,74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" path="m762000,r,635762c762000,694309,591439,741680,381000,741680,170561,741680,,694309,,635762l,e" filled="f">
                  <v:path arrowok="t" textboxrect="0,0,762000,741680"/>
                </v:shape>
                <v:shape id="Picture 701" o:spid="_x0000_s1101" type="#_x0000_t75" style="position:absolute;left:22052;width:12771;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">
                  <v:imagedata r:id="rId29" o:title=""/>
                </v:shape>
                <v:rect id="Rectangle 702" o:spid="_x0000_s1102" style="position:absolute;left:22973;top:276;width:1235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Knowledge Base</w:t>
                        </w:r>
                      </w:p>
                    </w:txbxContent>
                  </v:textbox>
                </v:rect>
                <v:rect id="Rectangle 703" o:spid="_x0000_s1103" style="position:absolute;left:32254;top:2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b/>
                            <w:sz w:val="22"/>
                          </w:rPr>
                          <w:t xml:space="preserve"> </w:t>
                        </w:r>
                      </w:p>
                    </w:txbxContent>
                  </v:textbox>
                </v:rect>
                <v:shape id="Shape 704" o:spid="_x0000_s1104" style="position:absolute;left:34099;top:2738;width:3620;height:9258;visibility:visible;mso-wrap-style:square;v-text-anchor:top" coordsize="361950,92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" path="m,c99949,,180975,34417,180975,77088r,308611c180975,428371,262001,462914,361950,462914v-99949,,-180975,34418,-180975,77090l180975,848613v,42673,-81026,77217,-180975,77217e" filled="f">
                  <v:path arrowok="t" textboxrect="0,0,361950,925830"/>
                </v:shape>
                <v:shape id="Picture 708" o:spid="_x0000_s1105" type="#_x0000_t75" style="position:absolute;left:39197;top:2499;width:23149;height:5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">
                  <v:imagedata r:id="rId30" o:title=""/>
                </v:shape>
                <v:rect id="Rectangle 709" o:spid="_x0000_s1106" style="position:absolute;left:40120;top:2760;width:246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Required data like temperature, </w:t>
                        </w:r>
                      </w:p>
                    </w:txbxContent>
                  </v:textbox>
                </v:rect>
                <v:rect id="Rectangle 710" o:spid="_x0000_s1107" style="position:absolute;left:40120;top:4726;width:278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pressure, humidity will be stored for </w:t>
                        </w:r>
                      </w:p>
                    </w:txbxContent>
                  </v:textbox>
                </v:rect>
                <v:rect id="Rectangle 711" o:spid="_x0000_s1108" style="position:absolute;left:40120;top:6692;width:77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future use</w:t>
                        </w:r>
                      </w:p>
                    </w:txbxContent>
                  </v:textbox>
                </v:rect>
                <v:rect id="Rectangle 712" o:spid="_x0000_s1109" style="position:absolute;left:45957;top:66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shape id="Shape 714" o:spid="_x0000_s1110" style="position:absolute;left:2952;top:24804;width:8859;height:9525;visibility:visible;mso-wrap-style:square;v-text-anchor:top" coordsize="885825,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" path="m,952500l442913,,885825,952500,,952500xe" filled="f">
                  <v:stroke miterlimit="66585f" joinstyle="miter"/>
                  <v:path arrowok="t" textboxrect="0,0,885825,952500"/>
                </v:shape>
                <v:shape id="Shape 715" o:spid="_x0000_s1111" style="position:absolute;left:9715;top:30669;width:11716;height:0;visibility:visible;mso-wrap-style:square;v-text-anchor:top" coordsize="1171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" path="m1171575,l,e" filled="f">
                  <v:path arrowok="t" textboxrect="0,0,1171575,0"/>
                </v:shape>
                <v:shape id="Picture 719" o:spid="_x0000_s1112" type="#_x0000_t75" style="position:absolute;left:3855;top:19964;width:7818;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">
                  <v:imagedata r:id="rId31" o:title=""/>
                </v:shape>
                <v:rect id="Rectangle 720" o:spid="_x0000_s1113" style="position:absolute;left:4773;top:20245;width:66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Gateway</w:t>
                        </w:r>
                      </w:p>
                    </w:txbxContent>
                  </v:textbox>
                </v:rect>
                <v:rect id="Rectangle 721" o:spid="_x0000_s1114" style="position:absolute;left:9786;top:202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shape id="Shape 10850" o:spid="_x0000_s1115" style="position:absolute;left:9715;top:24709;width:11811;height:4667;visibility:visible;mso-wrap-style:square;v-text-anchor:top" coordsize="118110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" path="m,l1181100,r,466725l,466725,,e" stroked="f" strokeweight="0">
                  <v:stroke miterlimit="66585f" joinstyle="miter"/>
                  <v:path arrowok="t" textboxrect="0,0,1181100,466725"/>
                </v:shape>
                <v:shape id="Shape 723" o:spid="_x0000_s1116" style="position:absolute;left:9715;top:24709;width:11811;height:4667;visibility:visible;mso-wrap-style:square;v-text-anchor:top" coordsize="118110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" path="m,466725r1181100,l1181100,,,,,466725xe" filled="f" strokecolor="white">
                  <v:stroke miterlimit="66585f" joinstyle="miter"/>
                  <v:path arrowok="t" textboxrect="0,0,1181100,466725"/>
                </v:shape>
                <v:shape id="Picture 725" o:spid="_x0000_s1117" type="#_x0000_t75" style="position:absolute;left:9753;top:25206;width:11735;height:3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">
                  <v:imagedata r:id="rId32" o:title=""/>
                </v:shape>
                <v:rect id="Rectangle 726" o:spid="_x0000_s1118" style="position:absolute;left:10670;top:25472;width:124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Communication </w:t>
                        </w:r>
                      </w:p>
                    </w:txbxContent>
                  </v:textbox>
                </v:rect>
                <v:rect id="Rectangle 727" o:spid="_x0000_s1119" style="position:absolute;left:10670;top:27453;width:62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medium</w:t>
                        </w:r>
                      </w:p>
                    </w:txbxContent>
                  </v:textbox>
                </v:rect>
                <v:rect id="Rectangle 728" o:spid="_x0000_s1120" style="position:absolute;left:15379;top:274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shape id="Shape 729" o:spid="_x0000_s1121" style="position:absolute;left:6781;top:35721;width:451;height:17526;visibility:visible;mso-wrap-style:square;v-text-anchor:top" coordsize="45085,17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" path="m,1752600l45085,e" filled="f">
                  <v:path arrowok="t" textboxrect="0,0,45085,1752600"/>
                </v:shape>
                <v:shape id="Picture 733" o:spid="_x0000_s1122" type="#_x0000_t75" style="position:absolute;left:20909;top:60182;width:17617;height:4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">
                  <v:imagedata r:id="rId33" o:title=""/>
                </v:shape>
                <v:rect id="Rectangle 734" o:spid="_x0000_s1123" style="position:absolute;left:21830;top:60454;width:208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Transmitting Daily weather </w:t>
                        </w:r>
                      </w:p>
                    </w:txbxContent>
                  </v:textbox>
                </v:rect>
                <v:rect id="Rectangle 735" o:spid="_x0000_s1124" style="position:absolute;left:21830;top:62435;width:1485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conditions per hour</w:t>
                        </w:r>
                      </w:p>
                    </w:txbxContent>
                  </v:textbox>
                </v:rect>
                <v:rect id="Rectangle 736" o:spid="_x0000_s1125" style="position:absolute;left:32985;top:6243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shape id="Shape 737" o:spid="_x0000_s1126" style="position:absolute;left:33813;top:22994;width:10478;height:6858;visibility:visible;mso-wrap-style:square;v-text-anchor:top" coordsize="104775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" path="m,685800l1047750,e" filled="f">
                  <v:path arrowok="t" textboxrect="0,0,1047750,685800"/>
                </v:shape>
                <v:shape id="Shape 738" o:spid="_x0000_s1127" style="position:absolute;left:33813;top:30345;width:11240;height:190;visibility:visible;mso-wrap-style:square;v-text-anchor:top" coordsize="11239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" path="m,19050l1123950,e" filled="f">
                  <v:path arrowok="t" textboxrect="0,0,1123950,19050"/>
                </v:shape>
                <v:shape id="Shape 739" o:spid="_x0000_s1128" style="position:absolute;left:33813;top:30440;width:12669;height:6287;visibility:visible;mso-wrap-style:square;v-text-anchor:top" coordsize="126682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" path="m,l1266825,628650e" filled="f">
                  <v:path arrowok="t" textboxrect="0,0,1266825,628650"/>
                </v:shape>
                <v:shape id="Shape 740" o:spid="_x0000_s1129" style="position:absolute;left:29908;top:12108;width:15716;height:8096;visibility:visible;mso-wrap-style:square;v-text-anchor:top" coordsize="1571625,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" path="m,l1571625,809625e" filled="f">
                  <v:path arrowok="t" textboxrect="0,0,1571625,809625"/>
                </v:shape>
                <v:shape id="Shape 741" o:spid="_x0000_s1130" style="position:absolute;left:47910;top:21026;width:2667;height:19050;visibility:visible;mso-wrap-style:square;v-text-anchor:top" coordsize="266700,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" path="m,c73660,,133350,71120,133350,158750r,635000c133350,881507,193040,952500,266700,952500v-73660,,-133350,71120,-133350,158750l133350,1746250v,87757,-59690,158750,-133350,158750e" filled="f">
                  <v:path arrowok="t" textboxrect="0,0,266700,1905000"/>
                </v:shape>
                <v:shape id="Picture 745" o:spid="_x0000_s1131" type="#_x0000_t75" style="position:absolute;left:52334;top:28209;width:12009;height:5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">
                  <v:imagedata r:id="rId34" o:title=""/>
                </v:shape>
                <v:rect id="Rectangle 746" o:spid="_x0000_s1132" style="position:absolute;left:53257;top:28474;width:1248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Analysis of each </w:t>
                        </w:r>
                      </w:p>
                    </w:txbxContent>
                  </v:textbox>
                </v:rect>
                <v:rect id="Rectangle 747" o:spid="_x0000_s1133" style="position:absolute;left:53257;top:30440;width:72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locations </w:t>
                        </w:r>
                      </w:p>
                    </w:txbxContent>
                  </v:textbox>
                </v:rect>
                <v:rect id="Rectangle 748" o:spid="_x0000_s1134" style="position:absolute;left:53257;top:32424;width:63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weather</w:t>
                        </w:r>
                      </w:p>
                    </w:txbxContent>
                  </v:textbox>
                </v:rect>
                <v:rect id="Rectangle 749" o:spid="_x0000_s1135" style="position:absolute;left:58016;top:324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shape id="Shape 750" o:spid="_x0000_s1136" style="position:absolute;left:22288;top:66729;width:34576;height:762;visibility:visible;mso-wrap-style:square;v-text-anchor:top" coordsize="34575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" path="m76200,r,31749l3457575,31623r,12700l76200,44449r,31751l,38100,76200,xe" fillcolor="black" stroked="f" strokeweight="0">
                  <v:stroke miterlimit="66585f" joinstyle="miter"/>
                  <v:path arrowok="t" textboxrect="0,0,3457575,76200"/>
                </v:shape>
                <v:shape id="Picture 754" o:spid="_x0000_s1137" type="#_x0000_t75" style="position:absolute;left:25283;top:70104;width:12100;height:2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">
                  <v:imagedata r:id="rId35" o:title=""/>
                </v:shape>
                <v:rect id="Rectangle 755" o:spid="_x0000_s1138" style="position:absolute;left:26203;top:70393;width:125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Display weather </w:t>
                        </w:r>
                      </w:p>
                    </w:txbxContent>
                  </v:textbox>
                </v:rect>
                <v:rect id="Rectangle 756" o:spid="_x0000_s1139" style="position:absolute;left:35667;top:703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rsidR="006D03F5" w:rsidRDefault="006D03F5" w:rsidP="006D03F5">
                        <w:pPr>
                          <w:spacing w:after="160" w:line="259" w:lineRule="auto"/>
                          <w:ind w:left="0" w:right="0" w:firstLine="0"/>
                          <w:jc w:val="left"/>
                        </w:pPr>
                        <w:r>
                          <w:rPr>
                            <w:rFonts w:ascii="Calibri" w:eastAsia="Calibri" w:hAnsi="Calibri" w:cs="Calibri"/>
                            <w:sz w:val="22"/>
                          </w:rPr>
                          <w:t xml:space="preserve"> </w:t>
                        </w:r>
                      </w:p>
                    </w:txbxContent>
                  </v:textbox>
                </v:rect>
                <v:shape id="Shape 757" o:spid="_x0000_s1140" style="position:absolute;left:15430;top:59027;width:4953;height:14668;visibility:visible;mso-wrap-style:square;v-text-anchor:top" coordsize="495300,146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" path="m,c136779,,247650,54610,247650,122174r,488950c247650,678688,358521,733425,495300,733425v-136779,,-247650,54610,-247650,122174l247650,1344549v,67564,-110871,122301,-247650,122301e" filled="f">
                  <v:path arrowok="t" textboxrect="0,0,495300,1466850"/>
                </v:shape>
                <v:shape id="Shape 758" o:spid="_x0000_s1141" style="position:absolute;left:56864;top:35619;width:0;height:29242;visibility:visible;mso-wrap-style:square;v-text-anchor:top" coordsize="0,292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" path="m,l,2924175e" filled="f">
                  <v:path arrowok="t" textboxrect="0,0,0,2924175"/>
                </v:shape>
                <w10:anchorlock/>
              </v:group>
            </w:pict>
          </mc:Fallback>
        </mc:AlternateContent>
      </w:r>
    </w:p>
    <w:p w:rsidR="006D03F5" w:rsidRDefault="006D03F5" w:rsidP="006D03F5">
      <w:pPr>
        <w:spacing w:after="0" w:line="259" w:lineRule="auto"/>
        <w:ind w:left="0" w:right="0" w:firstLine="0"/>
        <w:jc w:val="left"/>
      </w:pPr>
      <w:r>
        <w:rPr>
          <w:rFonts w:ascii="Calibri" w:eastAsia="Calibri" w:hAnsi="Calibri" w:cs="Calibri"/>
          <w:sz w:val="22"/>
        </w:rPr>
        <w:lastRenderedPageBreak/>
        <w:t xml:space="preserve"> </w:t>
      </w:r>
    </w:p>
    <w:p w:rsidR="006D03F5" w:rsidRDefault="006D03F5" w:rsidP="006D03F5">
      <w:pPr>
        <w:pStyle w:val="Heading2"/>
        <w:ind w:left="-5"/>
      </w:pPr>
      <w:r>
        <w:t xml:space="preserve">EXPERIMENTAL RESULTS </w:t>
      </w:r>
    </w:p>
    <w:p w:rsidR="006D03F5" w:rsidRDefault="006D03F5" w:rsidP="006D03F5">
      <w:pPr>
        <w:spacing w:after="0" w:line="259" w:lineRule="auto"/>
        <w:ind w:left="0" w:right="0" w:firstLine="0"/>
        <w:jc w:val="left"/>
      </w:pPr>
      <w:r>
        <w:rPr>
          <w:b/>
          <w:sz w:val="28"/>
        </w:rPr>
        <w:t xml:space="preserve"> </w:t>
      </w:r>
    </w:p>
    <w:p w:rsidR="006D03F5" w:rsidRDefault="006D03F5" w:rsidP="006D03F5">
      <w:pPr>
        <w:ind w:left="-5" w:right="0"/>
      </w:pPr>
      <w:r>
        <w:t xml:space="preserve">Suppose a person wants to go to a particular location (say B) from A. Now that person wants to plan his travel accordingly such that he does not have to face the extreme weather conditions of the locations. So he can see the weather of the 2 locations at different time of the day and depending on that he can plan his moves.   </w:t>
      </w:r>
    </w:p>
    <w:p w:rsidR="006D03F5" w:rsidRDefault="006D03F5" w:rsidP="006D03F5">
      <w:pPr>
        <w:spacing w:after="0" w:line="259" w:lineRule="auto"/>
        <w:ind w:left="0" w:right="0" w:firstLine="0"/>
        <w:jc w:val="left"/>
      </w:pPr>
      <w:r>
        <w:t xml:space="preserve"> </w:t>
      </w:r>
    </w:p>
    <w:p w:rsidR="006D03F5" w:rsidRDefault="006D03F5" w:rsidP="006D03F5">
      <w:pPr>
        <w:ind w:left="-5" w:right="0"/>
      </w:pPr>
      <w:r>
        <w:t>For example, Location A will have temperature 35</w:t>
      </w:r>
      <w:r>
        <w:rPr>
          <w:vertAlign w:val="superscript"/>
        </w:rPr>
        <w:t>o</w:t>
      </w:r>
      <w:r>
        <w:t>C at noon and 25</w:t>
      </w:r>
      <w:r>
        <w:rPr>
          <w:vertAlign w:val="superscript"/>
        </w:rPr>
        <w:t>o</w:t>
      </w:r>
      <w:r>
        <w:t xml:space="preserve">C around 5pm. Location B will have rain occurring in the morning and dry weather by 5pm and the journey time is 1 pm. So, he decides to move at 4 pm where he does not have to face any problems. </w:t>
      </w:r>
    </w:p>
    <w:p w:rsidR="006D03F5" w:rsidRDefault="006D03F5" w:rsidP="006D03F5">
      <w:pPr>
        <w:spacing w:after="0" w:line="259" w:lineRule="auto"/>
        <w:ind w:left="0" w:right="0" w:firstLine="0"/>
        <w:jc w:val="left"/>
      </w:pPr>
      <w:r>
        <w:rPr>
          <w:sz w:val="24"/>
        </w:rPr>
        <w:t xml:space="preserve"> </w:t>
      </w:r>
    </w:p>
    <w:p w:rsidR="006D03F5" w:rsidRDefault="006D03F5" w:rsidP="006D03F5">
      <w:pPr>
        <w:spacing w:after="0" w:line="259" w:lineRule="auto"/>
        <w:ind w:left="0" w:right="0" w:firstLine="0"/>
        <w:jc w:val="left"/>
      </w:pPr>
      <w:r>
        <w:rPr>
          <w:sz w:val="24"/>
        </w:rPr>
        <w:t xml:space="preserve"> </w:t>
      </w:r>
    </w:p>
    <w:p w:rsidR="006D03F5" w:rsidRDefault="006D03F5" w:rsidP="006D03F5">
      <w:pPr>
        <w:spacing w:after="0" w:line="259" w:lineRule="auto"/>
        <w:ind w:left="0" w:right="992" w:firstLine="0"/>
        <w:jc w:val="right"/>
      </w:pPr>
      <w:r>
        <w:rPr>
          <w:noProof/>
        </w:rPr>
        <w:drawing>
          <wp:inline distT="0" distB="0" distL="0" distR="0" wp14:anchorId="33F08AB2" wp14:editId="2E058D75">
            <wp:extent cx="6188710" cy="2028825"/>
            <wp:effectExtent l="0" t="0" r="0"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36"/>
                    <a:stretch>
                      <a:fillRect/>
                    </a:stretch>
                  </pic:blipFill>
                  <pic:spPr>
                    <a:xfrm>
                      <a:off x="0" y="0"/>
                      <a:ext cx="6188710" cy="2028825"/>
                    </a:xfrm>
                    <a:prstGeom prst="rect">
                      <a:avLst/>
                    </a:prstGeom>
                  </pic:spPr>
                </pic:pic>
              </a:graphicData>
            </a:graphic>
          </wp:inline>
        </w:drawing>
      </w:r>
      <w:r>
        <w:rPr>
          <w:sz w:val="24"/>
        </w:rPr>
        <w:t xml:space="preserve"> </w:t>
      </w:r>
    </w:p>
    <w:p w:rsidR="006D03F5" w:rsidRDefault="006D03F5" w:rsidP="006D03F5">
      <w:pPr>
        <w:spacing w:after="0" w:line="259" w:lineRule="auto"/>
        <w:ind w:left="0" w:right="0" w:firstLine="0"/>
        <w:jc w:val="left"/>
      </w:pPr>
      <w:r>
        <w:rPr>
          <w:sz w:val="24"/>
        </w:rPr>
        <w:t xml:space="preserve"> </w:t>
      </w:r>
    </w:p>
    <w:p w:rsidR="006D03F5" w:rsidRDefault="006D03F5" w:rsidP="006D03F5">
      <w:pPr>
        <w:spacing w:after="0" w:line="259" w:lineRule="auto"/>
        <w:ind w:left="0" w:right="0" w:firstLine="0"/>
        <w:jc w:val="left"/>
      </w:pPr>
    </w:p>
    <w:p w:rsidR="006D03F5" w:rsidRDefault="006D03F5" w:rsidP="006D03F5">
      <w:pPr>
        <w:pStyle w:val="Heading2"/>
        <w:spacing w:after="0"/>
        <w:ind w:left="-5"/>
      </w:pPr>
      <w:r>
        <w:t xml:space="preserve">CONCLUSION </w:t>
      </w:r>
    </w:p>
    <w:p w:rsidR="006D03F5" w:rsidRDefault="006D03F5" w:rsidP="006D03F5">
      <w:pPr>
        <w:spacing w:after="28"/>
        <w:ind w:left="-5" w:right="0"/>
      </w:pPr>
      <w:r>
        <w:t xml:space="preserve">This work states that the accuracy can be improved even further with well-defined algorithms that can map these data. We can utilize Deep-learning to successfully do that. The data being collected is stored for later use by any other organization which can try and improve the accuracy to upto 100%. </w:t>
      </w:r>
    </w:p>
    <w:p w:rsidR="006D03F5" w:rsidRDefault="006D03F5" w:rsidP="006D03F5">
      <w:pPr>
        <w:spacing w:after="0" w:line="259" w:lineRule="auto"/>
        <w:ind w:left="0" w:right="0" w:firstLine="0"/>
        <w:jc w:val="left"/>
      </w:pPr>
      <w:r>
        <w:rPr>
          <w:sz w:val="24"/>
        </w:rPr>
        <w:t xml:space="preserve"> </w:t>
      </w:r>
    </w:p>
    <w:p w:rsidR="006D03F5" w:rsidRDefault="006D03F5" w:rsidP="006D03F5">
      <w:pPr>
        <w:spacing w:after="0" w:line="259" w:lineRule="auto"/>
        <w:ind w:left="-5" w:right="0"/>
        <w:jc w:val="left"/>
      </w:pPr>
      <w:r>
        <w:rPr>
          <w:b/>
          <w:sz w:val="22"/>
        </w:rPr>
        <w:t xml:space="preserve">REFERENCES: </w:t>
      </w:r>
    </w:p>
    <w:p w:rsidR="006D03F5" w:rsidRDefault="006D03F5" w:rsidP="006D03F5">
      <w:pPr>
        <w:numPr>
          <w:ilvl w:val="0"/>
          <w:numId w:val="5"/>
        </w:numPr>
        <w:ind w:right="0" w:hanging="285"/>
      </w:pPr>
      <w:r>
        <w:t xml:space="preserve">Satoh. F, Itakura. M, “Cloud-based Infrastructure for Managing and Analyzing Environmental Resources”, SRII Global Conference, pp.325- 334, 201.  </w:t>
      </w:r>
    </w:p>
    <w:p w:rsidR="006D03F5" w:rsidRDefault="006D03F5" w:rsidP="006D03F5">
      <w:pPr>
        <w:numPr>
          <w:ilvl w:val="0"/>
          <w:numId w:val="5"/>
        </w:numPr>
        <w:ind w:right="0" w:hanging="285"/>
      </w:pPr>
      <w:r>
        <w:t xml:space="preserve">Kurschl. W, Beer W, “Combining cloud computing and wireless sensor networks”, International Conference on Information Integration and Web-based Applications and Services, pp.512-518, 2009.  </w:t>
      </w:r>
    </w:p>
    <w:p w:rsidR="006D03F5" w:rsidRDefault="006D03F5" w:rsidP="006D03F5">
      <w:pPr>
        <w:numPr>
          <w:ilvl w:val="0"/>
          <w:numId w:val="5"/>
        </w:numPr>
        <w:ind w:right="0" w:hanging="285"/>
      </w:pPr>
      <w:r>
        <w:t xml:space="preserve">Zhengtong. Y, Wenfeng. Z, “The research of environmental pollution examination system based on the Cloud Computing”, International Conference on Communication Software and Networks, pp.514-516, 2011.  </w:t>
      </w:r>
    </w:p>
    <w:p w:rsidR="006D03F5" w:rsidRDefault="006D03F5" w:rsidP="006D03F5">
      <w:pPr>
        <w:numPr>
          <w:ilvl w:val="0"/>
          <w:numId w:val="5"/>
        </w:numPr>
        <w:ind w:right="0" w:hanging="285"/>
      </w:pPr>
      <w:r>
        <w:t xml:space="preserve">Montgomery. K, Chiang. K, “A New Paradigm for Integrated Environmental Monitoring”, ACM International Conference Proceeding Series, 2010.  </w:t>
      </w:r>
    </w:p>
    <w:p w:rsidR="006D03F5" w:rsidRDefault="006D03F5" w:rsidP="006D03F5">
      <w:pPr>
        <w:numPr>
          <w:ilvl w:val="0"/>
          <w:numId w:val="5"/>
        </w:numPr>
        <w:ind w:right="0" w:hanging="285"/>
      </w:pPr>
      <w:r>
        <w:t xml:space="preserve">Wei. Q, Jin. N, Lou X, Ma. R, Xu. J, “Software design for water environment remote monitoring system based on mobile devices”, </w:t>
      </w:r>
    </w:p>
    <w:p w:rsidR="006D03F5" w:rsidRDefault="006D03F5" w:rsidP="006D03F5">
      <w:pPr>
        <w:ind w:left="-5" w:right="1243"/>
      </w:pPr>
      <w:r>
        <w:t xml:space="preserve">Applied Mechanics and Materials, pp. 2027-2032, 2011 [6] Kang. J. and Park S. “Integrated comfort sensing system on indoor climate” Sensors and Actuators. 2000. 302- 307.  </w:t>
      </w:r>
    </w:p>
    <w:p w:rsidR="006D03F5" w:rsidRDefault="006D03F5" w:rsidP="006D03F5">
      <w:pPr>
        <w:numPr>
          <w:ilvl w:val="0"/>
          <w:numId w:val="6"/>
        </w:numPr>
        <w:ind w:right="0" w:hanging="383"/>
      </w:pPr>
      <w:r>
        <w:t xml:space="preserve">Moghavvemi M. and Tan. S. “A reliable and economically feasible remote sensing system for temperature and relative humidity measurement”. Sensors and Actuators. 2005. 181-185.  </w:t>
      </w:r>
    </w:p>
    <w:p w:rsidR="006D03F5" w:rsidRDefault="006D03F5" w:rsidP="006D03F5">
      <w:pPr>
        <w:spacing w:after="19" w:line="259" w:lineRule="auto"/>
        <w:ind w:left="0" w:right="0" w:firstLine="0"/>
        <w:jc w:val="left"/>
      </w:pPr>
    </w:p>
    <w:p w:rsidR="006D03F5" w:rsidRDefault="006D03F5" w:rsidP="006D03F5">
      <w:pPr>
        <w:spacing w:after="0" w:line="259" w:lineRule="auto"/>
        <w:ind w:left="0" w:right="0" w:firstLine="0"/>
        <w:jc w:val="left"/>
      </w:pPr>
      <w:r>
        <w:rPr>
          <w:b/>
          <w:sz w:val="28"/>
        </w:rPr>
        <w:t xml:space="preserve"> </w:t>
      </w:r>
    </w:p>
    <w:p w:rsidR="006D03F5" w:rsidRDefault="006D03F5" w:rsidP="006D03F5">
      <w:pPr>
        <w:spacing w:after="297" w:line="259" w:lineRule="auto"/>
        <w:ind w:left="0" w:right="0" w:firstLine="0"/>
        <w:jc w:val="left"/>
      </w:pPr>
      <w:r>
        <w:rPr>
          <w:sz w:val="24"/>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lastRenderedPageBreak/>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0" w:line="259" w:lineRule="auto"/>
        <w:ind w:left="79" w:right="0" w:firstLine="0"/>
        <w:jc w:val="center"/>
      </w:pPr>
      <w:r>
        <w:rPr>
          <w:b/>
          <w:sz w:val="32"/>
        </w:rPr>
        <w:t xml:space="preserve"> </w:t>
      </w:r>
    </w:p>
    <w:p w:rsidR="006D03F5" w:rsidRDefault="006D03F5" w:rsidP="006D03F5">
      <w:pPr>
        <w:spacing w:after="813" w:line="259" w:lineRule="auto"/>
        <w:ind w:left="79" w:right="0" w:firstLine="0"/>
        <w:jc w:val="center"/>
      </w:pPr>
      <w:r>
        <w:rPr>
          <w:b/>
          <w:sz w:val="32"/>
        </w:rPr>
        <w:t xml:space="preserve"> </w:t>
      </w:r>
    </w:p>
    <w:p w:rsidR="006D03F5" w:rsidRDefault="006D03F5" w:rsidP="006D03F5">
      <w:pPr>
        <w:spacing w:after="0" w:line="259" w:lineRule="auto"/>
        <w:ind w:left="280" w:right="0" w:firstLine="0"/>
        <w:jc w:val="left"/>
      </w:pPr>
      <w:hyperlink r:id="rId37">
        <w:r>
          <w:rPr>
            <w:rFonts w:ascii="Arial" w:eastAsia="Arial" w:hAnsi="Arial" w:cs="Arial"/>
            <w:color w:val="B4B4B4"/>
            <w:sz w:val="8"/>
          </w:rPr>
          <w:t>View publication stats</w:t>
        </w:r>
      </w:hyperlink>
    </w:p>
    <w:p w:rsidR="00044941" w:rsidRPr="006D03F5" w:rsidRDefault="00044941" w:rsidP="006D03F5"/>
    <w:sectPr w:rsidR="00044941" w:rsidRPr="006D03F5"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E12" w:rsidRDefault="00D63E12" w:rsidP="00524988">
      <w:pPr>
        <w:spacing w:after="0" w:line="240" w:lineRule="auto"/>
      </w:pPr>
      <w:r>
        <w:separator/>
      </w:r>
    </w:p>
  </w:endnote>
  <w:endnote w:type="continuationSeparator" w:id="0">
    <w:p w:rsidR="00D63E12" w:rsidRDefault="00D63E12"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E12" w:rsidRDefault="00D63E12" w:rsidP="00524988">
      <w:pPr>
        <w:spacing w:after="0" w:line="240" w:lineRule="auto"/>
      </w:pPr>
      <w:r>
        <w:separator/>
      </w:r>
    </w:p>
  </w:footnote>
  <w:footnote w:type="continuationSeparator" w:id="0">
    <w:p w:rsidR="00D63E12" w:rsidRDefault="00D63E12"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41AC5"/>
    <w:multiLevelType w:val="hybridMultilevel"/>
    <w:tmpl w:val="3DDCA5F0"/>
    <w:lvl w:ilvl="0" w:tplc="6B088038">
      <w:start w:val="7"/>
      <w:numFmt w:val="decimal"/>
      <w:lvlText w:val="[%1]"/>
      <w:lvlJc w:val="left"/>
      <w:pPr>
        <w:ind w:left="3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2629A5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4EEED7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922E6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C62349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B02354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E00B1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AA227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0EC176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7CB28C3"/>
    <w:multiLevelType w:val="hybridMultilevel"/>
    <w:tmpl w:val="FC66A1D4"/>
    <w:lvl w:ilvl="0" w:tplc="DC589A08">
      <w:start w:val="1"/>
      <w:numFmt w:val="decimal"/>
      <w:lvlText w:val="[%1]"/>
      <w:lvlJc w:val="left"/>
      <w:pPr>
        <w:ind w:left="2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712B23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B2EE03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CE8C18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EF647D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66705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EABAA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4C82C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D05BB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F5"/>
    <w:rsid w:val="00044941"/>
    <w:rsid w:val="00076856"/>
    <w:rsid w:val="00097C80"/>
    <w:rsid w:val="00151A42"/>
    <w:rsid w:val="001E3ADA"/>
    <w:rsid w:val="002261A4"/>
    <w:rsid w:val="002F1EA7"/>
    <w:rsid w:val="003169C1"/>
    <w:rsid w:val="00432A3E"/>
    <w:rsid w:val="00481FAD"/>
    <w:rsid w:val="00483FFD"/>
    <w:rsid w:val="005244D5"/>
    <w:rsid w:val="00524988"/>
    <w:rsid w:val="00563FE4"/>
    <w:rsid w:val="005733DE"/>
    <w:rsid w:val="00575138"/>
    <w:rsid w:val="00575C9D"/>
    <w:rsid w:val="005854E9"/>
    <w:rsid w:val="00635D86"/>
    <w:rsid w:val="006D03F5"/>
    <w:rsid w:val="00783197"/>
    <w:rsid w:val="00874AA1"/>
    <w:rsid w:val="00D63E12"/>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27FA"/>
  <w15:chartTrackingRefBased/>
  <w15:docId w15:val="{53CB4E6E-89DE-4988-8AE9-F0E9C0CF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3F5"/>
    <w:pPr>
      <w:spacing w:after="4" w:line="249" w:lineRule="auto"/>
      <w:ind w:left="10" w:right="5" w:hanging="10"/>
      <w:jc w:val="both"/>
    </w:pPr>
    <w:rPr>
      <w:rFonts w:ascii="Times New Roman" w:eastAsia="Times New Roman" w:hAnsi="Times New Roman" w:cs="Times New Roman"/>
      <w:color w:val="000000"/>
      <w:sz w:val="20"/>
      <w:szCs w:val="22"/>
    </w:rPr>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researchgate.net/publication/318463522"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la\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learning.dotx</Template>
  <TotalTime>0</TotalTime>
  <Pages>6</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 sohag</dc:creator>
  <cp:keywords/>
  <dc:description/>
  <cp:lastModifiedBy>al amin sohag</cp:lastModifiedBy>
  <cp:revision>1</cp:revision>
  <dcterms:created xsi:type="dcterms:W3CDTF">2019-09-02T11:27:00Z</dcterms:created>
  <dcterms:modified xsi:type="dcterms:W3CDTF">2019-09-02T11:27:00Z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2018-08-18T06:30:57.0648374Z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